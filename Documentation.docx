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EF3" w:rsidRPr="00660EF3" w:rsidRDefault="00E54735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600"/>
        <w:rPr>
          <w:b w:val="0"/>
        </w:rPr>
      </w:pPr>
      <w:r>
        <w:rPr>
          <w:b w:val="0"/>
        </w:rPr>
        <w:t>Sebők</w:t>
      </w:r>
      <w:r w:rsidR="00660EF3" w:rsidRPr="00660EF3">
        <w:rPr>
          <w:b w:val="0"/>
        </w:rPr>
        <w:t xml:space="preserve"> </w:t>
      </w:r>
      <w:r>
        <w:rPr>
          <w:b w:val="0"/>
        </w:rPr>
        <w:t>Dávid</w:t>
      </w:r>
    </w:p>
    <w:p w:rsidR="00660EF3" w:rsidRPr="00660EF3" w:rsidRDefault="00660EF3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rPr>
          <w:b w:val="0"/>
          <w:caps w:val="0"/>
        </w:rPr>
      </w:pPr>
      <w:r w:rsidRPr="00660EF3">
        <w:rPr>
          <w:b w:val="0"/>
        </w:rPr>
        <w:t>Diplomaterv</w:t>
      </w:r>
    </w:p>
    <w:p w:rsidR="00660EF3" w:rsidRPr="00364B76" w:rsidRDefault="00725E40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240"/>
        <w:rPr>
          <w:b w:val="0"/>
          <w:sz w:val="20"/>
          <w:szCs w:val="20"/>
        </w:rPr>
      </w:pPr>
      <w:r>
        <w:rPr>
          <w:b w:val="0"/>
          <w:i/>
          <w:caps w:val="0"/>
          <w:sz w:val="20"/>
          <w:szCs w:val="20"/>
        </w:rPr>
        <w:br w:type="page"/>
      </w:r>
      <w:r w:rsidR="00660EF3" w:rsidRPr="00364B76">
        <w:rPr>
          <w:b w:val="0"/>
          <w:sz w:val="20"/>
          <w:szCs w:val="20"/>
        </w:rPr>
        <w:lastRenderedPageBreak/>
        <w:t>Budapesti Műszaki és Gazdaságtudományi Egyetem</w:t>
      </w:r>
    </w:p>
    <w:p w:rsidR="00660EF3" w:rsidRPr="00364B76" w:rsidRDefault="00660EF3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rPr>
          <w:b w:val="0"/>
          <w:sz w:val="20"/>
          <w:szCs w:val="20"/>
        </w:rPr>
      </w:pPr>
      <w:r w:rsidRPr="00364B76">
        <w:rPr>
          <w:b w:val="0"/>
          <w:sz w:val="20"/>
          <w:szCs w:val="20"/>
        </w:rPr>
        <w:t>Gépészmérnöki Kar</w:t>
      </w:r>
    </w:p>
    <w:p w:rsidR="00660EF3" w:rsidRPr="00364B76" w:rsidRDefault="00E54735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24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Épületgépészeti és gépészeti eljárástechnika</w:t>
      </w:r>
      <w:r w:rsidR="00660EF3" w:rsidRPr="00364B76">
        <w:rPr>
          <w:b w:val="0"/>
          <w:sz w:val="20"/>
          <w:szCs w:val="20"/>
        </w:rPr>
        <w:t xml:space="preserve"> Tanszék</w:t>
      </w:r>
    </w:p>
    <w:p w:rsidR="00660EF3" w:rsidRPr="00364B76" w:rsidRDefault="006D6F3A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240"/>
        <w:rPr>
          <w:b w:val="0"/>
          <w:i/>
          <w:caps w:val="0"/>
          <w:sz w:val="20"/>
          <w:szCs w:val="20"/>
        </w:rPr>
      </w:pPr>
      <w:r>
        <w:rPr>
          <w:rFonts w:ascii="Times New Roman" w:hAnsi="Times New Roman"/>
          <w:smallCaps/>
          <w:noProof/>
        </w:rPr>
        <w:drawing>
          <wp:inline distT="0" distB="0" distL="0" distR="0">
            <wp:extent cx="714375" cy="809625"/>
            <wp:effectExtent l="0" t="0" r="0" b="0"/>
            <wp:docPr id="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EF3" w:rsidRPr="00364B76" w:rsidRDefault="00660EF3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rPr>
          <w:b w:val="0"/>
          <w:caps w:val="0"/>
          <w:sz w:val="20"/>
          <w:szCs w:val="20"/>
        </w:rPr>
      </w:pPr>
      <w:r w:rsidRPr="00364B76">
        <w:rPr>
          <w:b w:val="0"/>
          <w:sz w:val="20"/>
          <w:szCs w:val="20"/>
        </w:rPr>
        <w:t>Diplomatervek</w:t>
      </w:r>
    </w:p>
    <w:p w:rsidR="00501C3E" w:rsidRDefault="00725E40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360"/>
      </w:pPr>
      <w:r>
        <w:rPr>
          <w:b w:val="0"/>
          <w:i/>
          <w:caps w:val="0"/>
          <w:sz w:val="20"/>
          <w:szCs w:val="20"/>
        </w:rPr>
        <w:br w:type="page"/>
      </w:r>
      <w:r w:rsidR="00501C3E">
        <w:lastRenderedPageBreak/>
        <w:t>Budapesti Műszaki és Gazdaságtudományi Egyetem</w:t>
      </w:r>
    </w:p>
    <w:p w:rsidR="00501C3E" w:rsidRDefault="002C3185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r>
        <w:t>Gépészmérnöki Kar</w:t>
      </w:r>
    </w:p>
    <w:p w:rsidR="002C3185" w:rsidRDefault="00E54735" w:rsidP="0016738A">
      <w:pPr>
        <w:pStyle w:val="Intzmny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2040"/>
      </w:pPr>
      <w:r>
        <w:t>épületgépészeti és gépészeti eljárástechnika</w:t>
      </w:r>
      <w:r w:rsidR="002C3185">
        <w:t xml:space="preserve"> Tanszék</w:t>
      </w:r>
    </w:p>
    <w:p w:rsidR="00501C3E" w:rsidRPr="00FB5B75" w:rsidRDefault="00E54735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S</w:t>
      </w:r>
      <w:r w:rsidR="00FB5B75" w:rsidRPr="00FB5B75">
        <w:rPr>
          <w:smallCaps/>
          <w:sz w:val="36"/>
          <w:szCs w:val="36"/>
        </w:rPr>
        <w:t>e</w:t>
      </w:r>
      <w:r>
        <w:rPr>
          <w:smallCaps/>
          <w:sz w:val="36"/>
          <w:szCs w:val="36"/>
        </w:rPr>
        <w:t>bők Dávid</w:t>
      </w:r>
    </w:p>
    <w:p w:rsidR="006B3E07" w:rsidRPr="00FB5B75" w:rsidRDefault="006B3E07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sz w:val="36"/>
          <w:szCs w:val="36"/>
        </w:rPr>
      </w:pPr>
      <w:r w:rsidRPr="00FB5B75">
        <w:rPr>
          <w:caps/>
          <w:sz w:val="36"/>
          <w:szCs w:val="36"/>
        </w:rPr>
        <w:t>Diplomaterv</w:t>
      </w:r>
    </w:p>
    <w:p w:rsidR="006B3E07" w:rsidRPr="00F0647F" w:rsidRDefault="00E54735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5280"/>
        <w:jc w:val="center"/>
        <w:rPr>
          <w:sz w:val="32"/>
          <w:szCs w:val="32"/>
        </w:rPr>
      </w:pPr>
      <w:r>
        <w:rPr>
          <w:sz w:val="32"/>
          <w:szCs w:val="32"/>
        </w:rPr>
        <w:t>Távhőrendszer tervezése optimalizációs módszerrel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4320"/>
      </w:tblGrid>
      <w:tr w:rsidR="006B3E07" w:rsidTr="00FB5B75">
        <w:tc>
          <w:tcPr>
            <w:tcW w:w="4890" w:type="dxa"/>
          </w:tcPr>
          <w:p w:rsidR="00FB5B75" w:rsidRDefault="00FB5B7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</w:pPr>
            <w:r>
              <w:t>Konzulens:</w:t>
            </w:r>
          </w:p>
          <w:p w:rsidR="00FB5B75" w:rsidRDefault="00FB5B7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  <w:rPr>
                <w:i/>
              </w:rPr>
            </w:pPr>
            <w:r>
              <w:tab/>
            </w:r>
            <w:r w:rsidR="00E54735">
              <w:rPr>
                <w:i/>
              </w:rPr>
              <w:t>Csirmaz István</w:t>
            </w:r>
          </w:p>
          <w:p w:rsidR="006B3E07" w:rsidRDefault="00E5473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</w:pPr>
            <w:r>
              <w:tab/>
              <w:t>Direkt Kft.</w:t>
            </w:r>
          </w:p>
        </w:tc>
        <w:tc>
          <w:tcPr>
            <w:tcW w:w="4320" w:type="dxa"/>
          </w:tcPr>
          <w:p w:rsidR="00FB5B75" w:rsidRDefault="00FB5B7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</w:pPr>
            <w:r>
              <w:t>Témavezető:</w:t>
            </w:r>
          </w:p>
          <w:p w:rsidR="00FB5B75" w:rsidRDefault="00FB5B7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  <w:rPr>
                <w:i/>
              </w:rPr>
            </w:pPr>
            <w:r>
              <w:tab/>
            </w:r>
            <w:r w:rsidR="00F77783" w:rsidRPr="00F77783">
              <w:rPr>
                <w:i/>
              </w:rPr>
              <w:t>Dr.</w:t>
            </w:r>
            <w:r w:rsidR="00F77783">
              <w:t xml:space="preserve"> </w:t>
            </w:r>
            <w:proofErr w:type="spellStart"/>
            <w:r w:rsidR="00E54735">
              <w:rPr>
                <w:i/>
              </w:rPr>
              <w:t>Jasper</w:t>
            </w:r>
            <w:proofErr w:type="spellEnd"/>
            <w:r w:rsidR="00E54735">
              <w:rPr>
                <w:i/>
              </w:rPr>
              <w:t xml:space="preserve"> Andor</w:t>
            </w:r>
          </w:p>
          <w:p w:rsidR="006B3E07" w:rsidRDefault="00E54735" w:rsidP="0016738A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</w:tabs>
              <w:spacing w:after="0"/>
              <w:ind w:firstLine="0"/>
              <w:jc w:val="left"/>
              <w:rPr>
                <w:i/>
              </w:rPr>
            </w:pPr>
            <w:r>
              <w:tab/>
            </w:r>
            <w:r w:rsidR="001F13CB">
              <w:t>Adjunktus</w:t>
            </w:r>
          </w:p>
        </w:tc>
      </w:tr>
    </w:tbl>
    <w:p w:rsidR="00501C3E" w:rsidRPr="00FB5B75" w:rsidRDefault="00501C3E" w:rsidP="0016738A">
      <w:pPr>
        <w:pStyle w:val="Dokumentumtpus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2040" w:after="0"/>
        <w:rPr>
          <w:sz w:val="32"/>
          <w:szCs w:val="32"/>
        </w:rPr>
      </w:pPr>
      <w:r w:rsidRPr="00FB5B75">
        <w:rPr>
          <w:sz w:val="32"/>
          <w:szCs w:val="32"/>
        </w:rPr>
        <w:t>Budapest, 20</w:t>
      </w:r>
      <w:r w:rsidR="00E54735">
        <w:rPr>
          <w:sz w:val="32"/>
          <w:szCs w:val="32"/>
        </w:rPr>
        <w:t>1</w:t>
      </w:r>
      <w:r w:rsidR="006B2657">
        <w:rPr>
          <w:sz w:val="32"/>
          <w:szCs w:val="32"/>
        </w:rPr>
        <w:t>8</w:t>
      </w:r>
    </w:p>
    <w:p w:rsidR="00660EF3" w:rsidRDefault="00465DA7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960"/>
      </w:pPr>
      <w:r>
        <w:br w:type="page"/>
      </w:r>
      <w:r w:rsidR="00660EF3">
        <w:lastRenderedPageBreak/>
        <w:t xml:space="preserve">Szerzői jog © </w:t>
      </w:r>
      <w:r w:rsidR="0020080C">
        <w:t>Sebők Dávid, 201</w:t>
      </w:r>
      <w:r w:rsidR="008208BC">
        <w:t>8</w:t>
      </w:r>
      <w:r w:rsidR="00660EF3">
        <w:t>.</w:t>
      </w:r>
    </w:p>
    <w:p w:rsidR="00660EF3" w:rsidRDefault="00660EF3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r>
        <w:t xml:space="preserve">Szerzői jog </w:t>
      </w:r>
      <w:r w:rsidR="0020080C">
        <w:t xml:space="preserve">© </w:t>
      </w:r>
      <w:r w:rsidR="00F77783">
        <w:t xml:space="preserve">Dr. </w:t>
      </w:r>
      <w:proofErr w:type="spellStart"/>
      <w:r w:rsidR="0020080C">
        <w:t>Jasper</w:t>
      </w:r>
      <w:proofErr w:type="spellEnd"/>
      <w:r w:rsidR="0020080C">
        <w:t xml:space="preserve"> Andor, 201</w:t>
      </w:r>
      <w:r w:rsidR="008208BC">
        <w:t>8</w:t>
      </w:r>
      <w:r>
        <w:t>.</w:t>
      </w:r>
    </w:p>
    <w:p w:rsidR="00CD4D06" w:rsidRDefault="00660EF3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r>
        <w:br w:type="page"/>
      </w:r>
      <w:r w:rsidR="00CD4D06">
        <w:lastRenderedPageBreak/>
        <w:t>Ide kell befűzni az eredeti feladatkiírási lapot!</w:t>
      </w:r>
    </w:p>
    <w:p w:rsidR="00CD4D06" w:rsidRDefault="00CD4D06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</w:p>
    <w:p w:rsidR="005F3CBD" w:rsidRDefault="005F3CBD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ectPr w:rsidR="005F3CBD" w:rsidSect="00987C46">
          <w:type w:val="oddPage"/>
          <w:pgSz w:w="11906" w:h="16838" w:code="9"/>
          <w:pgMar w:top="1134" w:right="1134" w:bottom="1418" w:left="1134" w:header="1418" w:footer="1134" w:gutter="567"/>
          <w:pgNumType w:fmt="lowerRoman"/>
          <w:cols w:space="708"/>
          <w:titlePg/>
          <w:docGrid w:linePitch="360"/>
        </w:sectPr>
      </w:pPr>
    </w:p>
    <w:p w:rsidR="005A5451" w:rsidRPr="005A5451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240" w:after="240"/>
        <w:jc w:val="center"/>
        <w:rPr>
          <w:caps/>
          <w:sz w:val="28"/>
          <w:szCs w:val="28"/>
        </w:rPr>
      </w:pPr>
      <w:r w:rsidRPr="005A5451">
        <w:rPr>
          <w:caps/>
          <w:sz w:val="28"/>
          <w:szCs w:val="28"/>
        </w:rPr>
        <w:lastRenderedPageBreak/>
        <w:t>Nyilatkozatok</w:t>
      </w:r>
    </w:p>
    <w:p w:rsidR="005A5451" w:rsidRPr="00E12677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i/>
        </w:rPr>
      </w:pPr>
      <w:r w:rsidRPr="00E12677">
        <w:rPr>
          <w:i/>
        </w:rPr>
        <w:t>Beadhatósági nyilatkozat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"/>
      </w:pPr>
      <w:r w:rsidRPr="00E12677">
        <w:t xml:space="preserve">A jelen tervezési feladat az üzem által elvárt szakmai színvonalnak mind </w:t>
      </w:r>
      <w:proofErr w:type="spellStart"/>
      <w:r w:rsidRPr="00E12677">
        <w:t>tartalmilag</w:t>
      </w:r>
      <w:proofErr w:type="spellEnd"/>
      <w:r w:rsidRPr="00E12677">
        <w:t xml:space="preserve">, mind </w:t>
      </w:r>
      <w:proofErr w:type="spellStart"/>
      <w:r w:rsidRPr="00E12677">
        <w:t>formailag</w:t>
      </w:r>
      <w:proofErr w:type="spellEnd"/>
      <w:r w:rsidRPr="00E12677">
        <w:t xml:space="preserve"> megfelel, beadható.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240"/>
      </w:pPr>
      <w:r w:rsidRPr="00E12677">
        <w:t xml:space="preserve">Kelt, </w:t>
      </w:r>
      <w:r w:rsidR="0020080C">
        <w:t>201</w:t>
      </w:r>
      <w:r w:rsidR="00294D36">
        <w:t>8</w:t>
      </w:r>
      <w:r w:rsidR="0020080C">
        <w:t>.</w:t>
      </w:r>
      <w:r w:rsidR="00294D36">
        <w:t>12</w:t>
      </w:r>
      <w:r w:rsidR="0020080C">
        <w:t>.</w:t>
      </w:r>
      <w:r w:rsidR="00294D36">
        <w:t>13</w:t>
      </w:r>
      <w:r w:rsidR="0020080C">
        <w:t>.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left" w:pos="4253"/>
        </w:tabs>
        <w:spacing w:after="360"/>
      </w:pPr>
      <w:r w:rsidRPr="00E12677">
        <w:tab/>
        <w:t>Az üzem részéről:</w:t>
      </w:r>
    </w:p>
    <w:p w:rsidR="005A5451" w:rsidRDefault="005A5451" w:rsidP="00664D7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0"/>
        <w:rPr>
          <w:i/>
        </w:rPr>
      </w:pPr>
      <w:r w:rsidRPr="00E12677">
        <w:tab/>
      </w:r>
      <w:r w:rsidR="00664D77">
        <w:t>Csirmaz István</w:t>
      </w:r>
    </w:p>
    <w:p w:rsidR="00664D77" w:rsidRPr="00E12677" w:rsidRDefault="00664D77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600"/>
        <w:rPr>
          <w:i/>
        </w:rPr>
      </w:pPr>
      <w:r>
        <w:rPr>
          <w:i/>
        </w:rPr>
        <w:tab/>
      </w:r>
      <w:r w:rsidRPr="00E12677">
        <w:rPr>
          <w:i/>
        </w:rPr>
        <w:t>üzemi konzulens</w:t>
      </w:r>
    </w:p>
    <w:p w:rsidR="005A5451" w:rsidRPr="00E12677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i/>
        </w:rPr>
      </w:pPr>
      <w:r w:rsidRPr="00E12677">
        <w:rPr>
          <w:i/>
        </w:rPr>
        <w:t>Elfogadási nyilatkozat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"/>
      </w:pPr>
      <w:r w:rsidRPr="00E12677">
        <w:t xml:space="preserve">Ezen tervezési feladat a Budapesti Műszaki és Gazdaságtudományi Egyetem </w:t>
      </w:r>
      <w:r w:rsidR="0020080C">
        <w:t>Épületgépészeti és Gépészeti Eljárástechnika</w:t>
      </w:r>
      <w:r w:rsidRPr="00E12677">
        <w:t xml:space="preserve"> Tanszéke által a Diplomatervezési és Szakdolgozat feladatokra előírt valamennyi tartalmi és formai követelménynek maradéktalanul eleget tesz. E tervezési feladatot a nyilvános </w:t>
      </w:r>
      <w:r>
        <w:t xml:space="preserve">bírálatra és nyilvános </w:t>
      </w:r>
      <w:r w:rsidRPr="00E12677">
        <w:t>előadásra alkalmasnak tartom.</w:t>
      </w:r>
    </w:p>
    <w:p w:rsidR="005A5451" w:rsidRPr="00E12677" w:rsidRDefault="005A5451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480"/>
      </w:pPr>
      <w:r w:rsidRPr="00E12677">
        <w:t>A beadás időpontja:</w:t>
      </w:r>
      <w:r w:rsidR="00743EDB">
        <w:t xml:space="preserve"> 201</w:t>
      </w:r>
      <w:r w:rsidR="00294D36">
        <w:t>8</w:t>
      </w:r>
      <w:r w:rsidR="00743EDB">
        <w:t>.</w:t>
      </w:r>
      <w:r w:rsidR="00294D36">
        <w:t>12</w:t>
      </w:r>
      <w:r w:rsidR="00743EDB">
        <w:t>.</w:t>
      </w:r>
      <w:r w:rsidR="00294D36">
        <w:t>13</w:t>
      </w:r>
      <w:r w:rsidR="00743EDB">
        <w:t>.</w:t>
      </w:r>
    </w:p>
    <w:p w:rsidR="00664D77" w:rsidRDefault="005A5451" w:rsidP="00664D7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0"/>
        <w:rPr>
          <w:i/>
        </w:rPr>
      </w:pPr>
      <w:r w:rsidRPr="00E12677">
        <w:tab/>
      </w:r>
      <w:r w:rsidR="00664D77">
        <w:t xml:space="preserve">Dr. </w:t>
      </w:r>
      <w:proofErr w:type="spellStart"/>
      <w:r w:rsidR="00664D77">
        <w:t>Jasper</w:t>
      </w:r>
      <w:proofErr w:type="spellEnd"/>
      <w:r w:rsidR="00664D77">
        <w:t xml:space="preserve"> Andor</w:t>
      </w:r>
    </w:p>
    <w:p w:rsidR="00664D77" w:rsidRPr="00E12677" w:rsidRDefault="00664D77" w:rsidP="00664D7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720"/>
        <w:rPr>
          <w:i/>
        </w:rPr>
      </w:pPr>
      <w:r>
        <w:rPr>
          <w:i/>
        </w:rPr>
        <w:tab/>
      </w:r>
      <w:r w:rsidRPr="00E12677">
        <w:rPr>
          <w:i/>
        </w:rPr>
        <w:t>témavezető</w:t>
      </w:r>
    </w:p>
    <w:p w:rsidR="005A5451" w:rsidRPr="00E12677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jc w:val="center"/>
        <w:rPr>
          <w:i/>
        </w:rPr>
      </w:pPr>
      <w:r w:rsidRPr="00E12677">
        <w:rPr>
          <w:i/>
        </w:rPr>
        <w:t>Nyilatkozat az önálló munkáról</w:t>
      </w:r>
    </w:p>
    <w:p w:rsidR="005A5451" w:rsidRDefault="005A5451" w:rsidP="0016738A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r w:rsidRPr="00E12677">
        <w:t xml:space="preserve">Alulírott, </w:t>
      </w:r>
      <w:r w:rsidR="0020080C">
        <w:rPr>
          <w:i/>
        </w:rPr>
        <w:t>Sebők Dávid</w:t>
      </w:r>
      <w:r w:rsidRPr="00E12677">
        <w:t xml:space="preserve"> (</w:t>
      </w:r>
      <w:r w:rsidR="0020080C">
        <w:t>JIIKQT</w:t>
      </w:r>
      <w:r w:rsidRPr="00E12677">
        <w:t>), a Budapesti Műszaki és Gazdaságtudományi Egyetem hallgatója</w:t>
      </w:r>
      <w:r w:rsidR="00F81624">
        <w:t>,</w:t>
      </w:r>
      <w:r w:rsidRPr="00E12677">
        <w:t xml:space="preserve"> </w:t>
      </w:r>
      <w:r w:rsidR="00F81624">
        <w:t xml:space="preserve">büntetőjogi és fegyelmi felelősségem tudatában </w:t>
      </w:r>
      <w:r w:rsidRPr="00E12677">
        <w:t>kijelentem</w:t>
      </w:r>
      <w:r w:rsidR="00F81624">
        <w:t xml:space="preserve"> és sajátkezű aláírásommal igazolom</w:t>
      </w:r>
      <w:r w:rsidRPr="00E12677">
        <w:t xml:space="preserve">, hogy ezt a diplomatervet meg nem engedett segítség nélkül, saját magam készítettem, és a </w:t>
      </w:r>
      <w:r>
        <w:t>diplomaterv feladatomban</w:t>
      </w:r>
      <w:r w:rsidRPr="00E12677">
        <w:t xml:space="preserve"> csak a megadott forrásokat használtam fel. Minden olyan részt, melyet szó szerint vagy azonos értelemben</w:t>
      </w:r>
      <w:r>
        <w:t>,</w:t>
      </w:r>
      <w:r w:rsidRPr="00E12677">
        <w:t xml:space="preserve"> de átfogalmazva más forrásból átvettem, egyértelműen, a forrás megadásával megjelöltem.</w:t>
      </w:r>
    </w:p>
    <w:p w:rsidR="005A5451" w:rsidRDefault="0020080C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600"/>
      </w:pPr>
      <w:r>
        <w:t>Budapest, 201</w:t>
      </w:r>
      <w:r w:rsidR="00294D36">
        <w:t>8</w:t>
      </w:r>
      <w:r>
        <w:t>.</w:t>
      </w:r>
      <w:r w:rsidR="00294D36">
        <w:t>12</w:t>
      </w:r>
      <w:r>
        <w:t>.</w:t>
      </w:r>
      <w:r w:rsidR="00294D36">
        <w:t>13</w:t>
      </w:r>
      <w:r w:rsidR="008208BC">
        <w:t>.</w:t>
      </w:r>
    </w:p>
    <w:p w:rsidR="00501C3E" w:rsidRPr="00664D77" w:rsidRDefault="005A5451" w:rsidP="00664D77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spacing w:after="0"/>
      </w:pPr>
      <w:r>
        <w:tab/>
      </w:r>
      <w:r w:rsidR="00736A48" w:rsidRPr="00664D77">
        <w:t>Sebők Dávid</w:t>
      </w:r>
    </w:p>
    <w:p w:rsidR="00736A48" w:rsidRDefault="00736A48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  <w:rPr>
          <w:i/>
        </w:rPr>
      </w:pPr>
      <w:r>
        <w:rPr>
          <w:i/>
        </w:rPr>
        <w:tab/>
      </w:r>
      <w:r w:rsidRPr="00E12677">
        <w:rPr>
          <w:i/>
        </w:rPr>
        <w:t>szigorló hallgató</w:t>
      </w:r>
    </w:p>
    <w:p w:rsidR="00501C3E" w:rsidRPr="00C067DD" w:rsidRDefault="00987C46" w:rsidP="00743ED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before="480" w:after="240"/>
        <w:rPr>
          <w:caps/>
          <w:sz w:val="28"/>
          <w:szCs w:val="28"/>
        </w:rPr>
      </w:pPr>
      <w:r>
        <w:br w:type="page"/>
      </w:r>
      <w:r w:rsidR="00501C3E" w:rsidRPr="00C067DD">
        <w:rPr>
          <w:caps/>
          <w:sz w:val="28"/>
          <w:szCs w:val="28"/>
        </w:rPr>
        <w:lastRenderedPageBreak/>
        <w:t>Tartalomjegyzék</w:t>
      </w:r>
    </w:p>
    <w:p w:rsidR="00664D77" w:rsidRDefault="00501C3E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533348646" w:history="1">
        <w:r w:rsidR="00664D77" w:rsidRPr="006B1ADC">
          <w:rPr>
            <w:rStyle w:val="Hiperhivatkozs"/>
            <w:noProof/>
          </w:rPr>
          <w:t>Előszó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_Toc533348646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viii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012FA1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47" w:history="1">
        <w:r w:rsidR="00664D77" w:rsidRPr="006B1ADC">
          <w:rPr>
            <w:rStyle w:val="Hiperhivatkozs"/>
            <w:noProof/>
          </w:rPr>
          <w:t>Jelölések jegyzéke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_Toc533348647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ix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012FA1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48" w:history="1">
        <w:r w:rsidR="00664D77" w:rsidRPr="006B1ADC">
          <w:rPr>
            <w:rStyle w:val="Hiperhivatkozs"/>
            <w:noProof/>
          </w:rPr>
          <w:t>1. Bevezetés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_Toc533348648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10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012FA1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49" w:history="1">
        <w:r w:rsidR="00664D77" w:rsidRPr="006B1ADC">
          <w:rPr>
            <w:rStyle w:val="Hiperhivatkozs"/>
          </w:rPr>
          <w:t>1.1. Célkitűzések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_Toc533348649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10</w:t>
        </w:r>
        <w:r w:rsidR="00664D77">
          <w:rPr>
            <w:webHidden/>
          </w:rPr>
          <w:fldChar w:fldCharType="end"/>
        </w:r>
      </w:hyperlink>
    </w:p>
    <w:p w:rsidR="00664D77" w:rsidRDefault="00012FA1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0" w:history="1">
        <w:r w:rsidR="00664D77" w:rsidRPr="006B1ADC">
          <w:rPr>
            <w:rStyle w:val="Hiperhivatkozs"/>
          </w:rPr>
          <w:t>1.2. Áttekintés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_Toc533348650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11</w:t>
        </w:r>
        <w:r w:rsidR="00664D77">
          <w:rPr>
            <w:webHidden/>
          </w:rPr>
          <w:fldChar w:fldCharType="end"/>
        </w:r>
      </w:hyperlink>
    </w:p>
    <w:p w:rsidR="00664D77" w:rsidRDefault="00012FA1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51" w:history="1">
        <w:r w:rsidR="00664D77" w:rsidRPr="006B1ADC">
          <w:rPr>
            <w:rStyle w:val="Hiperhivatkozs"/>
            <w:noProof/>
          </w:rPr>
          <w:t>2. Genetikus algoritmus, mint optimalizálási módszer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_Toc533348651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12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012FA1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2" w:history="1">
        <w:r w:rsidR="00664D77" w:rsidRPr="006B1ADC">
          <w:rPr>
            <w:rStyle w:val="Hiperhivatkozs"/>
          </w:rPr>
          <w:t>2.1. A genetikus algoritmusok elve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_Toc533348652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12</w:t>
        </w:r>
        <w:r w:rsidR="00664D77">
          <w:rPr>
            <w:webHidden/>
          </w:rPr>
          <w:fldChar w:fldCharType="end"/>
        </w:r>
      </w:hyperlink>
    </w:p>
    <w:p w:rsidR="00664D77" w:rsidRDefault="00012FA1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3" w:history="1">
        <w:r w:rsidR="00664D77" w:rsidRPr="006B1ADC">
          <w:rPr>
            <w:rStyle w:val="Hiperhivatkozs"/>
          </w:rPr>
          <w:t>2.2. Genetikus algoritmusok bemutatása az utazó ügynök problémán keresztül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_Toc533348653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13</w:t>
        </w:r>
        <w:r w:rsidR="00664D77">
          <w:rPr>
            <w:webHidden/>
          </w:rPr>
          <w:fldChar w:fldCharType="end"/>
        </w:r>
      </w:hyperlink>
    </w:p>
    <w:p w:rsidR="00664D77" w:rsidRDefault="00012FA1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54" w:history="1">
        <w:r w:rsidR="00664D77" w:rsidRPr="006B1ADC">
          <w:rPr>
            <w:rStyle w:val="Hiperhivatkozs"/>
            <w:noProof/>
          </w:rPr>
          <w:t>3. Távhőrendszerek tervezésének menete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_Toc533348654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22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012FA1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5" w:history="1">
        <w:r w:rsidR="00664D77" w:rsidRPr="006B1ADC">
          <w:rPr>
            <w:rStyle w:val="Hiperhivatkozs"/>
          </w:rPr>
          <w:t>3.1. Első részfeladat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_Toc533348655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22</w:t>
        </w:r>
        <w:r w:rsidR="00664D77">
          <w:rPr>
            <w:webHidden/>
          </w:rPr>
          <w:fldChar w:fldCharType="end"/>
        </w:r>
      </w:hyperlink>
    </w:p>
    <w:p w:rsidR="00664D77" w:rsidRDefault="00012FA1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56" w:history="1">
        <w:r w:rsidR="00664D77" w:rsidRPr="006B1ADC">
          <w:rPr>
            <w:rStyle w:val="Hiperhivatkozs"/>
            <w:noProof/>
          </w:rPr>
          <w:t>4. Genetikus algoritmus alkalmazása a mátészalkai távhőrendszer optimalizálásához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_Toc533348656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23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012FA1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7" w:history="1">
        <w:r w:rsidR="00664D77" w:rsidRPr="006B1ADC">
          <w:rPr>
            <w:rStyle w:val="Hiperhivatkozs"/>
          </w:rPr>
          <w:t>4.1. Első részfeladat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_Toc533348657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23</w:t>
        </w:r>
        <w:r w:rsidR="00664D77">
          <w:rPr>
            <w:webHidden/>
          </w:rPr>
          <w:fldChar w:fldCharType="end"/>
        </w:r>
      </w:hyperlink>
    </w:p>
    <w:p w:rsidR="00664D77" w:rsidRDefault="00012FA1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8" w:history="1">
        <w:r w:rsidR="00664D77" w:rsidRPr="006B1ADC">
          <w:rPr>
            <w:rStyle w:val="Hiperhivatkozs"/>
          </w:rPr>
          <w:t>4.2. Második részfeladat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_Toc533348658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23</w:t>
        </w:r>
        <w:r w:rsidR="00664D77">
          <w:rPr>
            <w:webHidden/>
          </w:rPr>
          <w:fldChar w:fldCharType="end"/>
        </w:r>
      </w:hyperlink>
    </w:p>
    <w:p w:rsidR="00664D77" w:rsidRDefault="00012FA1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59" w:history="1">
        <w:r w:rsidR="00664D77" w:rsidRPr="006B1ADC">
          <w:rPr>
            <w:rStyle w:val="Hiperhivatkozs"/>
          </w:rPr>
          <w:t>4.3. N-edik részfeladat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_Toc533348659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23</w:t>
        </w:r>
        <w:r w:rsidR="00664D77">
          <w:rPr>
            <w:webHidden/>
          </w:rPr>
          <w:fldChar w:fldCharType="end"/>
        </w:r>
      </w:hyperlink>
    </w:p>
    <w:p w:rsidR="00664D77" w:rsidRDefault="00012FA1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60" w:history="1">
        <w:r w:rsidR="00664D77" w:rsidRPr="006B1ADC">
          <w:rPr>
            <w:rStyle w:val="Hiperhivatkozs"/>
            <w:noProof/>
          </w:rPr>
          <w:t>5. Összefoglalás/Eredmények értékelése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_Toc533348660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24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012FA1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61" w:history="1">
        <w:r w:rsidR="00664D77" w:rsidRPr="006B1ADC">
          <w:rPr>
            <w:rStyle w:val="Hiperhivatkozs"/>
          </w:rPr>
          <w:t>5.1. Eredmények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_Toc533348661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24</w:t>
        </w:r>
        <w:r w:rsidR="00664D77">
          <w:rPr>
            <w:webHidden/>
          </w:rPr>
          <w:fldChar w:fldCharType="end"/>
        </w:r>
      </w:hyperlink>
    </w:p>
    <w:p w:rsidR="00664D77" w:rsidRDefault="00012FA1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3348662" w:history="1">
        <w:r w:rsidR="00664D77" w:rsidRPr="006B1ADC">
          <w:rPr>
            <w:rStyle w:val="Hiperhivatkozs"/>
          </w:rPr>
          <w:t>5.2. Javaslatok/Következtetések/Tanulságok</w:t>
        </w:r>
        <w:r w:rsidR="00664D77">
          <w:rPr>
            <w:webHidden/>
          </w:rPr>
          <w:tab/>
        </w:r>
        <w:r w:rsidR="00664D77">
          <w:rPr>
            <w:webHidden/>
          </w:rPr>
          <w:fldChar w:fldCharType="begin"/>
        </w:r>
        <w:r w:rsidR="00664D77">
          <w:rPr>
            <w:webHidden/>
          </w:rPr>
          <w:instrText xml:space="preserve"> PAGEREF _Toc533348662 \h </w:instrText>
        </w:r>
        <w:r w:rsidR="00664D77">
          <w:rPr>
            <w:webHidden/>
          </w:rPr>
        </w:r>
        <w:r w:rsidR="00664D77">
          <w:rPr>
            <w:webHidden/>
          </w:rPr>
          <w:fldChar w:fldCharType="separate"/>
        </w:r>
        <w:r w:rsidR="00664D77">
          <w:rPr>
            <w:webHidden/>
          </w:rPr>
          <w:t>24</w:t>
        </w:r>
        <w:r w:rsidR="00664D77">
          <w:rPr>
            <w:webHidden/>
          </w:rPr>
          <w:fldChar w:fldCharType="end"/>
        </w:r>
      </w:hyperlink>
    </w:p>
    <w:p w:rsidR="00664D77" w:rsidRDefault="00012FA1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63" w:history="1">
        <w:r w:rsidR="00664D77" w:rsidRPr="006B1ADC">
          <w:rPr>
            <w:rStyle w:val="Hiperhivatkozs"/>
            <w:noProof/>
          </w:rPr>
          <w:t>6. Felhasznált források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_Toc533348663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25</w:t>
        </w:r>
        <w:r w:rsidR="00664D77">
          <w:rPr>
            <w:noProof/>
            <w:webHidden/>
          </w:rPr>
          <w:fldChar w:fldCharType="end"/>
        </w:r>
      </w:hyperlink>
    </w:p>
    <w:p w:rsidR="00664D77" w:rsidRDefault="00012FA1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348664" w:history="1">
        <w:r w:rsidR="00664D77" w:rsidRPr="006B1ADC">
          <w:rPr>
            <w:rStyle w:val="Hiperhivatkozs"/>
            <w:noProof/>
          </w:rPr>
          <w:t>7. Summary</w:t>
        </w:r>
        <w:r w:rsidR="00664D77">
          <w:rPr>
            <w:noProof/>
            <w:webHidden/>
          </w:rPr>
          <w:tab/>
        </w:r>
        <w:r w:rsidR="00664D77">
          <w:rPr>
            <w:noProof/>
            <w:webHidden/>
          </w:rPr>
          <w:fldChar w:fldCharType="begin"/>
        </w:r>
        <w:r w:rsidR="00664D77">
          <w:rPr>
            <w:noProof/>
            <w:webHidden/>
          </w:rPr>
          <w:instrText xml:space="preserve"> PAGEREF _Toc533348664 \h </w:instrText>
        </w:r>
        <w:r w:rsidR="00664D77">
          <w:rPr>
            <w:noProof/>
            <w:webHidden/>
          </w:rPr>
        </w:r>
        <w:r w:rsidR="00664D77">
          <w:rPr>
            <w:noProof/>
            <w:webHidden/>
          </w:rPr>
          <w:fldChar w:fldCharType="separate"/>
        </w:r>
        <w:r w:rsidR="00664D77">
          <w:rPr>
            <w:noProof/>
            <w:webHidden/>
          </w:rPr>
          <w:t>26</w:t>
        </w:r>
        <w:r w:rsidR="00664D77">
          <w:rPr>
            <w:noProof/>
            <w:webHidden/>
          </w:rPr>
          <w:fldChar w:fldCharType="end"/>
        </w:r>
      </w:hyperlink>
    </w:p>
    <w:p w:rsidR="00501C3E" w:rsidRPr="005F3CBD" w:rsidRDefault="00501C3E" w:rsidP="005F3CBD">
      <w:r>
        <w:fldChar w:fldCharType="end"/>
      </w:r>
    </w:p>
    <w:p w:rsidR="00725E40" w:rsidRPr="00C067DD" w:rsidRDefault="00725E40" w:rsidP="00280FA0">
      <w:pPr>
        <w:pStyle w:val="Cmsor1"/>
        <w:numPr>
          <w:ilvl w:val="0"/>
          <w:numId w:val="0"/>
        </w:num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</w:pPr>
      <w:bookmarkStart w:id="0" w:name="_Toc533348646"/>
      <w:r w:rsidRPr="00C067DD">
        <w:lastRenderedPageBreak/>
        <w:t>Előszó</w:t>
      </w:r>
      <w:bookmarkEnd w:id="0"/>
    </w:p>
    <w:p w:rsidR="00321B4D" w:rsidRDefault="001A56AA" w:rsidP="009504DF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"/>
      </w:pPr>
      <w:r>
        <w:t>A diplomamunka gerinc</w:t>
      </w:r>
      <w:r w:rsidR="00321B4D">
        <w:t>ét</w:t>
      </w:r>
      <w:r>
        <w:t xml:space="preserve"> főként három tantárgyon </w:t>
      </w:r>
      <w:r w:rsidR="00321B4D">
        <w:t>ötvözi</w:t>
      </w:r>
      <w:r w:rsidR="00E50A13">
        <w:t>.</w:t>
      </w:r>
      <w:r w:rsidR="00321B4D">
        <w:t xml:space="preserve"> Mesterképzésem első félévében a Reaktortechnika alapjai c. tárgy igen kellemes meglepetéssel szolgált a hallgatóságnak, amikor kiderült, hogy nem reakciós egyenletekkel és elektronpályákkal kell foglalkoznunk, hanem gyakorlatban is alkalmazható módszereket fogunk elsajátítani MATLAB program segítségével.</w:t>
      </w:r>
      <w:r w:rsidR="00E50A13">
        <w:t xml:space="preserve"> </w:t>
      </w:r>
      <w:r w:rsidR="00321B4D">
        <w:t>Ekkor dolgoztam először többek között egy ún. sztochasztikus algoritmussal, ami kíváncsivá tett és elindított a Genetikus Algoritmusok</w:t>
      </w:r>
      <w:r w:rsidR="009504DF">
        <w:t>hoz</w:t>
      </w:r>
      <w:r w:rsidR="00321B4D">
        <w:t xml:space="preserve"> vezető úton.</w:t>
      </w:r>
    </w:p>
    <w:p w:rsidR="009504DF" w:rsidRDefault="00E50A13" w:rsidP="00294D36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0"/>
      </w:pPr>
      <w:r>
        <w:t>A Távhőellátás, illetve Csőhálózatok hidraulikája tantárgyak során</w:t>
      </w:r>
      <w:r w:rsidR="009504DF">
        <w:t xml:space="preserve"> pedig Dr. Garbai László és Dr. </w:t>
      </w:r>
      <w:proofErr w:type="spellStart"/>
      <w:r w:rsidR="009504DF">
        <w:t>Jasper</w:t>
      </w:r>
      <w:proofErr w:type="spellEnd"/>
      <w:r w:rsidR="009504DF">
        <w:t xml:space="preserve"> Andor tanár</w:t>
      </w:r>
      <w:r w:rsidR="00294D36">
        <w:t xml:space="preserve"> U</w:t>
      </w:r>
      <w:r w:rsidR="009504DF">
        <w:t>rak</w:t>
      </w:r>
      <w:r w:rsidR="00A279AE">
        <w:t xml:space="preserve"> </w:t>
      </w:r>
      <w:r w:rsidR="009504DF">
        <w:t>ismertették a távhőellátás sarkalatos pontjait, a rendszerben való gondolkodás fontosságát és több példán keresztül is bemutatták, hogy mennyi optimalizálási potenciál rejlik egy-egy ipari rendszerben. Ide tartozik, hogy nagyon bizonytalan voltam a képzés elején és a szakma iránti alázatukkal és lelkesedésükkel nagyban inspiráltak az épületgépészet iránt. Végül, mikor diplomatéma választásra került a sor</w:t>
      </w:r>
      <w:r w:rsidR="00294D36">
        <w:t xml:space="preserve">, már mélyebben foglalkoztam egy bizonyos távhőrendszerrel. Ebben az időben egy beszélgetés során hoztam fel </w:t>
      </w:r>
      <w:proofErr w:type="spellStart"/>
      <w:r w:rsidR="00294D36">
        <w:t>Jasper</w:t>
      </w:r>
      <w:proofErr w:type="spellEnd"/>
      <w:r w:rsidR="00294D36">
        <w:t xml:space="preserve"> tanár Úrnak, hogy milyen további potenciált látok még a tervezésben, illetve, hogy szívesen megvizsgálnám egy optimalizációs algoritmussal. Támogatta az ötletet és megemlítette, hogy diplomamunkát is írhatnék belőle – ami ennek köszönhetően zöld utat kapott.</w:t>
      </w:r>
    </w:p>
    <w:p w:rsidR="00725E40" w:rsidRDefault="00725E40" w:rsidP="00294D36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1200"/>
        <w:jc w:val="center"/>
      </w:pPr>
      <w:r>
        <w:t>* * *</w:t>
      </w:r>
    </w:p>
    <w:p w:rsidR="00725E40" w:rsidRDefault="00F2093B" w:rsidP="004E2ED1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720"/>
      </w:pPr>
      <w:r>
        <w:t xml:space="preserve">Nehéz lenne minden embert felidézni, aki hozzásegített az egyetem elvégzéséhez. Elsősorban a családomnak szeretném kifejezni hálámat, akik mindvégig támogattak és nem adták fel a belém vetett hitüket. </w:t>
      </w:r>
      <w:r w:rsidR="00B73AF1">
        <w:t xml:space="preserve">Köszönöm a rengeteg segítséget csoporttársaimnak, kollégáimnak, akikből mostanra jó barátok váltak. Hálás vagyok </w:t>
      </w:r>
      <w:r w:rsidR="004E2ED1">
        <w:t>sok</w:t>
      </w:r>
      <w:r w:rsidR="00B73AF1">
        <w:t xml:space="preserve"> tanárnak, de különösen Dr. Garbai Lászlónak, aki hitet és motivációt adott a mesterképzéshez. Köszönettel tartozom Csirmaz Istvánnak, aki esélyt adott arra, hogy az iparban is bizonyítsak, illetve amiért időt tudott szakítani a szakdolgozatom elbírálására. Végül, de nem utolsó sorban Dr. </w:t>
      </w:r>
      <w:proofErr w:type="spellStart"/>
      <w:r w:rsidR="00B73AF1">
        <w:t>Jasper</w:t>
      </w:r>
      <w:proofErr w:type="spellEnd"/>
      <w:r w:rsidR="00B73AF1">
        <w:t xml:space="preserve"> Andornak szeretném megköszönni</w:t>
      </w:r>
      <w:r w:rsidR="004E2ED1">
        <w:t xml:space="preserve"> oktatását, tanácsait és rengeteg türelmét, ami nélkül most nem írhatnám e sorokat.</w:t>
      </w:r>
    </w:p>
    <w:p w:rsidR="00725E40" w:rsidRDefault="0020080C" w:rsidP="004E2ED1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480"/>
      </w:pPr>
      <w:r>
        <w:t>Budapest, 201</w:t>
      </w:r>
      <w:r w:rsidR="00294D36">
        <w:t>8</w:t>
      </w:r>
      <w:r>
        <w:t>.</w:t>
      </w:r>
      <w:r w:rsidR="00294D36">
        <w:t>12</w:t>
      </w:r>
      <w:r>
        <w:t>.</w:t>
      </w:r>
      <w:r w:rsidR="00294D36">
        <w:t>13</w:t>
      </w:r>
      <w:r>
        <w:t>.</w:t>
      </w:r>
    </w:p>
    <w:p w:rsidR="00725E40" w:rsidRPr="00BE23F9" w:rsidRDefault="0020080C" w:rsidP="004E2ED1">
      <w:pPr>
        <w:pStyle w:val="Elsz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enter" w:pos="7371"/>
        </w:tabs>
      </w:pPr>
      <w:r>
        <w:tab/>
        <w:t>Sebők Dávid</w:t>
      </w:r>
    </w:p>
    <w:p w:rsidR="00D836E0" w:rsidRDefault="00D836E0" w:rsidP="00D836E0">
      <w:pPr>
        <w:pStyle w:val="Cmsor1"/>
        <w:numPr>
          <w:ilvl w:val="0"/>
          <w:numId w:val="0"/>
        </w:numPr>
      </w:pPr>
      <w:bookmarkStart w:id="1" w:name="_Toc533348647"/>
      <w:r>
        <w:lastRenderedPageBreak/>
        <w:t>Jelölések jegyzéke</w:t>
      </w:r>
      <w:bookmarkEnd w:id="1"/>
    </w:p>
    <w:p w:rsidR="00D836E0" w:rsidRDefault="00D836E0" w:rsidP="00D836E0">
      <w:pPr>
        <w:pStyle w:val="Normlcmsorutn"/>
      </w:pPr>
      <w:r>
        <w:t xml:space="preserve">A táblázatban a többször előforduló jelölések magyar és </w:t>
      </w:r>
      <w:r w:rsidRPr="0099406F">
        <w:rPr>
          <w:i/>
        </w:rPr>
        <w:t>angol</w:t>
      </w:r>
      <w:r>
        <w:t xml:space="preserve"> nyelvű elnevezése, valamint a fizikai mennyiségek esetén annak mértékegysége található. Az egyes mennyiségek jelölése – ahol lehetséges – megegyezik hazai és a nemzetközi szakirodalomban elfogadott jelölésekkel. A ritkán alkalmazott jelölések magyarázata első előfordulási helyüknél található.</w:t>
      </w:r>
    </w:p>
    <w:p w:rsidR="00D836E0" w:rsidRPr="00D836E0" w:rsidRDefault="00D836E0" w:rsidP="00D836E0">
      <w:pPr>
        <w:rPr>
          <w:i/>
        </w:rPr>
      </w:pPr>
      <w:r w:rsidRPr="00D836E0">
        <w:rPr>
          <w:i/>
        </w:rPr>
        <w:t xml:space="preserve">A táblázatokat ABC rendben kell feltölteni, először mindig a kisbetűvel kezdve. Ha egyazon betűjelnek több értelmezése is van, akkor mindegyiket külön sorban kell feltüntetni. Konstansok esetén az értéket is a táblázatba kell írni. Dimenzió nélküli mennyiségek mértékegysége </w:t>
      </w:r>
      <w:r w:rsidRPr="00D836E0">
        <w:t>1</w:t>
      </w:r>
      <w:r w:rsidRPr="00D836E0">
        <w:rPr>
          <w:i/>
        </w:rPr>
        <w:t xml:space="preserve"> és nem: </w:t>
      </w:r>
      <w:proofErr w:type="gramStart"/>
      <w:r w:rsidRPr="00D836E0">
        <w:rPr>
          <w:i/>
        </w:rPr>
        <w:t>–</w:t>
      </w:r>
      <w:r>
        <w:rPr>
          <w:i/>
        </w:rPr>
        <w:t> </w:t>
      </w:r>
      <w:r w:rsidRPr="00D836E0">
        <w:rPr>
          <w:i/>
        </w:rPr>
        <w:t>!</w:t>
      </w:r>
      <w:proofErr w:type="gramEnd"/>
      <w:r w:rsidRPr="00D836E0">
        <w:rPr>
          <w:i/>
        </w:rPr>
        <w:t xml:space="preserve"> A jelölésjegyzékben csak SI vagy SI-n kívüli engedélyezett mértékegységeket szabad feltüntetni. Egy dokumentumon belül az SI és pl. az angolszász mértékrendszer nem keverhető! Ezt a bekezdést a végső szövegváltozatból törölje ki!</w:t>
      </w:r>
    </w:p>
    <w:p w:rsidR="00D836E0" w:rsidRDefault="00D836E0" w:rsidP="00D836E0"/>
    <w:p w:rsidR="00D836E0" w:rsidRPr="007F7BC7" w:rsidRDefault="00D836E0" w:rsidP="00D836E0">
      <w:r>
        <w:t>Latin betűk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527"/>
        <w:gridCol w:w="5840"/>
        <w:gridCol w:w="1704"/>
      </w:tblGrid>
      <w:tr w:rsidR="00D836E0" w:rsidTr="006C0645"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Jelölés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Pr="0099406F" w:rsidRDefault="00D836E0" w:rsidP="006C0645">
            <w:pPr>
              <w:ind w:firstLine="0"/>
              <w:jc w:val="left"/>
            </w:pPr>
            <w:r w:rsidRPr="0099406F">
              <w:t>Megnevezés, megjegyzés, érték</w:t>
            </w: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Mértékegység</w:t>
            </w:r>
          </w:p>
        </w:tc>
      </w:tr>
      <w:tr w:rsidR="00D836E0" w:rsidTr="006C0645"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  <w:r w:rsidRPr="006C0645">
              <w:rPr>
                <w:i/>
              </w:rPr>
              <w:t>g</w:t>
            </w:r>
          </w:p>
        </w:tc>
        <w:tc>
          <w:tcPr>
            <w:tcW w:w="59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gravitációs gyorsulás (9,81)</w:t>
            </w:r>
          </w:p>
        </w:tc>
        <w:tc>
          <w:tcPr>
            <w:tcW w:w="17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m/s</w:t>
            </w:r>
            <w:r w:rsidRPr="006C0645">
              <w:rPr>
                <w:vertAlign w:val="superscript"/>
              </w:rPr>
              <w:t>2</w:t>
            </w:r>
          </w:p>
        </w:tc>
      </w:tr>
      <w:tr w:rsidR="00D836E0" w:rsidTr="006C0645">
        <w:trPr>
          <w:trHeight w:val="250"/>
        </w:trPr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spacing w:after="0"/>
              <w:ind w:firstLine="0"/>
              <w:jc w:val="left"/>
              <w:rPr>
                <w:i/>
              </w:rPr>
            </w:pPr>
            <w:r w:rsidRPr="006C0645">
              <w:rPr>
                <w:i/>
              </w:rPr>
              <w:t>p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nyomás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spacing w:after="0"/>
              <w:ind w:firstLine="0"/>
              <w:jc w:val="left"/>
            </w:pPr>
            <w:r>
              <w:t>bar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</w:p>
        </w:tc>
      </w:tr>
    </w:tbl>
    <w:p w:rsidR="00D836E0" w:rsidRDefault="00D836E0" w:rsidP="00D836E0">
      <w:pPr>
        <w:pStyle w:val="Normlcmsorutn"/>
      </w:pPr>
    </w:p>
    <w:p w:rsidR="00D836E0" w:rsidRDefault="00D836E0" w:rsidP="00D836E0">
      <w:pPr>
        <w:ind w:firstLine="0"/>
      </w:pPr>
      <w:r>
        <w:t>Görög betűk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527"/>
        <w:gridCol w:w="5840"/>
        <w:gridCol w:w="1704"/>
      </w:tblGrid>
      <w:tr w:rsidR="00D836E0" w:rsidTr="006C0645"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Jelölés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Pr="0099406F" w:rsidRDefault="00D836E0" w:rsidP="006C0645">
            <w:pPr>
              <w:ind w:firstLine="0"/>
              <w:jc w:val="left"/>
            </w:pPr>
            <w:r w:rsidRPr="0099406F">
              <w:t>Megnevezés, megjegyzés, érték</w:t>
            </w: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Mértékegység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</w:p>
        </w:tc>
        <w:tc>
          <w:tcPr>
            <w:tcW w:w="5940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</w:p>
        </w:tc>
      </w:tr>
    </w:tbl>
    <w:p w:rsidR="00D836E0" w:rsidRDefault="00D836E0" w:rsidP="00D836E0"/>
    <w:p w:rsidR="00D836E0" w:rsidRDefault="00D836E0" w:rsidP="00D836E0">
      <w:pPr>
        <w:ind w:firstLine="0"/>
      </w:pPr>
      <w:r>
        <w:t>Indexek, kitevők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536"/>
        <w:gridCol w:w="7535"/>
      </w:tblGrid>
      <w:tr w:rsidR="00D836E0" w:rsidTr="006C0645"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Default="00D836E0" w:rsidP="006C0645">
            <w:pPr>
              <w:ind w:firstLine="0"/>
              <w:jc w:val="left"/>
            </w:pPr>
            <w:r>
              <w:t>Jelölés</w:t>
            </w:r>
          </w:p>
        </w:tc>
        <w:tc>
          <w:tcPr>
            <w:tcW w:w="7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6E0" w:rsidRPr="0099406F" w:rsidRDefault="00D836E0" w:rsidP="006C0645">
            <w:pPr>
              <w:ind w:firstLine="0"/>
              <w:jc w:val="left"/>
            </w:pPr>
            <w:r w:rsidRPr="0099406F">
              <w:t xml:space="preserve">Megnevezés, </w:t>
            </w:r>
            <w:r>
              <w:t>értelmezés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i/>
              </w:rPr>
            </w:pPr>
            <w:r w:rsidRPr="006C0645">
              <w:rPr>
                <w:i/>
              </w:rPr>
              <w:t>i</w:t>
            </w:r>
          </w:p>
        </w:tc>
        <w:tc>
          <w:tcPr>
            <w:tcW w:w="7632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általános futóindex (egész szám)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D836E0" w:rsidRDefault="00D836E0" w:rsidP="006C0645">
            <w:pPr>
              <w:ind w:firstLine="0"/>
              <w:jc w:val="left"/>
            </w:pPr>
            <w:proofErr w:type="spellStart"/>
            <w:r w:rsidRPr="00D836E0">
              <w:t>nom</w:t>
            </w:r>
            <w:proofErr w:type="spellEnd"/>
          </w:p>
        </w:tc>
        <w:tc>
          <w:tcPr>
            <w:tcW w:w="7632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névleges (nominális) érték</w:t>
            </w:r>
          </w:p>
        </w:tc>
      </w:tr>
      <w:tr w:rsidR="00D836E0" w:rsidTr="006C0645">
        <w:tc>
          <w:tcPr>
            <w:tcW w:w="1548" w:type="dxa"/>
            <w:shd w:val="clear" w:color="auto" w:fill="auto"/>
            <w:vAlign w:val="center"/>
          </w:tcPr>
          <w:p w:rsidR="00D836E0" w:rsidRPr="00D836E0" w:rsidRDefault="00D836E0" w:rsidP="006C0645">
            <w:pPr>
              <w:ind w:firstLine="0"/>
              <w:jc w:val="left"/>
            </w:pPr>
            <w:proofErr w:type="spellStart"/>
            <w:r w:rsidRPr="00D836E0">
              <w:t>opt</w:t>
            </w:r>
            <w:proofErr w:type="spellEnd"/>
          </w:p>
        </w:tc>
        <w:tc>
          <w:tcPr>
            <w:tcW w:w="7632" w:type="dxa"/>
            <w:shd w:val="clear" w:color="auto" w:fill="auto"/>
            <w:vAlign w:val="center"/>
          </w:tcPr>
          <w:p w:rsidR="00D836E0" w:rsidRPr="006C0645" w:rsidRDefault="00D836E0" w:rsidP="006C0645">
            <w:pPr>
              <w:ind w:firstLine="0"/>
              <w:jc w:val="left"/>
              <w:rPr>
                <w:sz w:val="20"/>
                <w:szCs w:val="20"/>
              </w:rPr>
            </w:pPr>
            <w:r w:rsidRPr="006C0645">
              <w:rPr>
                <w:sz w:val="20"/>
                <w:szCs w:val="20"/>
              </w:rPr>
              <w:t>legkedvezőbb (optimális) érték</w:t>
            </w:r>
          </w:p>
        </w:tc>
      </w:tr>
      <w:tr w:rsidR="00987C46" w:rsidTr="006C0645">
        <w:tc>
          <w:tcPr>
            <w:tcW w:w="1548" w:type="dxa"/>
            <w:shd w:val="clear" w:color="auto" w:fill="auto"/>
            <w:vAlign w:val="center"/>
          </w:tcPr>
          <w:p w:rsidR="00987C46" w:rsidRPr="00D836E0" w:rsidRDefault="00987C46" w:rsidP="006C0645">
            <w:pPr>
              <w:ind w:firstLine="0"/>
              <w:jc w:val="left"/>
            </w:pPr>
          </w:p>
        </w:tc>
        <w:tc>
          <w:tcPr>
            <w:tcW w:w="7632" w:type="dxa"/>
            <w:shd w:val="clear" w:color="auto" w:fill="auto"/>
            <w:vAlign w:val="center"/>
          </w:tcPr>
          <w:p w:rsidR="00987C46" w:rsidRPr="006C0645" w:rsidRDefault="00987C46" w:rsidP="006C0645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987C46" w:rsidRDefault="00987C46" w:rsidP="00987C46"/>
    <w:p w:rsidR="00987C46" w:rsidRDefault="00987C46" w:rsidP="00987C46">
      <w:pPr>
        <w:sectPr w:rsidR="00987C46" w:rsidSect="005F3CB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134" w:bottom="1418" w:left="1134" w:header="1418" w:footer="1134" w:gutter="567"/>
          <w:pgNumType w:fmt="lowerRoman"/>
          <w:cols w:space="708"/>
          <w:titlePg/>
          <w:docGrid w:linePitch="360"/>
        </w:sectPr>
      </w:pPr>
    </w:p>
    <w:p w:rsidR="00987C46" w:rsidRDefault="00987C46" w:rsidP="00987C46"/>
    <w:p w:rsidR="00501C3E" w:rsidRDefault="00501C3E">
      <w:pPr>
        <w:pStyle w:val="Cmsor1"/>
        <w:tabs>
          <w:tab w:val="clear" w:pos="1134"/>
        </w:tabs>
      </w:pPr>
      <w:bookmarkStart w:id="2" w:name="_Toc520128131"/>
      <w:bookmarkStart w:id="3" w:name="_Toc533348648"/>
      <w:r>
        <w:lastRenderedPageBreak/>
        <w:t>Bevezetés</w:t>
      </w:r>
      <w:bookmarkEnd w:id="2"/>
      <w:bookmarkEnd w:id="3"/>
    </w:p>
    <w:p w:rsidR="00501C3E" w:rsidRDefault="00501C3E">
      <w:pPr>
        <w:pStyle w:val="Cmsor2"/>
        <w:tabs>
          <w:tab w:val="clear" w:pos="1440"/>
        </w:tabs>
      </w:pPr>
      <w:bookmarkStart w:id="4" w:name="_Toc533348649"/>
      <w:r>
        <w:t>Célkitűzések</w:t>
      </w:r>
      <w:bookmarkEnd w:id="4"/>
    </w:p>
    <w:p w:rsidR="00501C3E" w:rsidRDefault="00BA7FC7">
      <w:pPr>
        <w:pStyle w:val="Normlcmsorutn"/>
      </w:pPr>
      <w:r>
        <w:t>Magyarországon jelenleg újra fellendült az építőipar és ezzel együtt a távhőellátási beruházások is megsűrűsödtek</w:t>
      </w:r>
      <w:r w:rsidR="00725E40">
        <w:t xml:space="preserve">. </w:t>
      </w:r>
      <w:r w:rsidR="00E74620">
        <w:t xml:space="preserve">A piaci verseny </w:t>
      </w:r>
      <w:r w:rsidR="009353B8">
        <w:t xml:space="preserve">kiélezettsége miatt és </w:t>
      </w:r>
      <w:r w:rsidR="00D81EB2">
        <w:t>a</w:t>
      </w:r>
      <w:r w:rsidR="009353B8">
        <w:t xml:space="preserve"> jó hírnév, illetve referenciák elérés</w:t>
      </w:r>
      <w:r w:rsidR="00260DF2">
        <w:t>é</w:t>
      </w:r>
      <w:r w:rsidR="009353B8">
        <w:t>hez elengedhetetlen, hogy egy cég megbízható számításokkal dolgozzon, valamint tervezés során a lehető legközelebb kerüljön az optimumhoz</w:t>
      </w:r>
      <w:r w:rsidR="00AF141D">
        <w:t xml:space="preserve">, </w:t>
      </w:r>
      <w:r w:rsidR="00622697">
        <w:t xml:space="preserve">minél </w:t>
      </w:r>
      <w:r w:rsidR="00AF141D">
        <w:t>kedvezőbb terv</w:t>
      </w:r>
      <w:r w:rsidR="00622697">
        <w:t>vel tudjon pályázni</w:t>
      </w:r>
      <w:r w:rsidR="009353B8">
        <w:t>.</w:t>
      </w:r>
    </w:p>
    <w:p w:rsidR="00501C3E" w:rsidRDefault="009353B8">
      <w:pPr>
        <w:pStyle w:val="lfej"/>
        <w:tabs>
          <w:tab w:val="clear" w:pos="4536"/>
          <w:tab w:val="clear" w:pos="9072"/>
        </w:tabs>
      </w:pPr>
      <w:r>
        <w:t xml:space="preserve">A kapcsolódó tantárgyaknak köszönhetően minden olyan számítással találkoztam, ami biztosítja, hogy egy rendszer pontosan </w:t>
      </w:r>
      <w:proofErr w:type="spellStart"/>
      <w:r>
        <w:t>működj</w:t>
      </w:r>
      <w:r w:rsidR="00B82535">
        <w:t>ö</w:t>
      </w:r>
      <w:r>
        <w:t>n</w:t>
      </w:r>
      <w:proofErr w:type="spellEnd"/>
      <w:r>
        <w:t xml:space="preserve"> és ne teljesítsen alul. Mesterképzésen a Távhőellátás c. tárgyunk során</w:t>
      </w:r>
      <w:r w:rsidR="00262311">
        <w:t xml:space="preserve"> foglalkoztunk optimum-kereséssel. </w:t>
      </w:r>
      <w:r>
        <w:t>Mátészalka távhőellátó rendszerét vizsgáltuk</w:t>
      </w:r>
      <w:r w:rsidR="00262311">
        <w:t>: a</w:t>
      </w:r>
      <w:r>
        <w:t xml:space="preserve">z előadások során kiderült, hogy a hálózat tervezői csupán rendszerfüggetlen optimummal számoltak és nem aknázták ki azokat a lehetőségeket, mellyel </w:t>
      </w:r>
      <w:r w:rsidR="006640B8">
        <w:t>a beszabályozás során komoly összeget lehet megtakarítani.</w:t>
      </w:r>
    </w:p>
    <w:p w:rsidR="00501C3E" w:rsidRDefault="006640B8">
      <w:pPr>
        <w:pStyle w:val="lfej"/>
        <w:tabs>
          <w:tab w:val="clear" w:pos="4536"/>
          <w:tab w:val="clear" w:pos="9072"/>
        </w:tabs>
      </w:pPr>
      <w:bookmarkStart w:id="5" w:name="_Toc520128134"/>
      <w:r>
        <w:t xml:space="preserve">Rendszerfüggetlen optimummal számolva a rendszer éves összköltsége 19 906 722 Ft </w:t>
      </w:r>
      <w:r w:rsidRPr="00D50ADC">
        <w:t>lenne</w:t>
      </w:r>
      <w:r w:rsidR="00001765">
        <w:t xml:space="preserve"> (természetesen a rendszer amortizációjával együtt)</w:t>
      </w:r>
      <w:r w:rsidR="00501C3E">
        <w:t>.</w:t>
      </w:r>
      <w:r>
        <w:t xml:space="preserve"> Ez egy ideális érték, ami gyakorlatilag akkor valósulhatna meg, ha minden egyes vezetékhez egy minimalizált, egyedi hőforrás csatlakozna. Ennek a fölöslegessége egyértelmű</w:t>
      </w:r>
      <w:r w:rsidR="00260DF2">
        <w:t xml:space="preserve"> – már csak azért is, mert ez önmagában igen nagy mértékben megnövelné a beruházás költség</w:t>
      </w:r>
      <w:r w:rsidR="00D50ADC">
        <w:t>é</w:t>
      </w:r>
      <w:r w:rsidR="00260DF2">
        <w:t>t</w:t>
      </w:r>
      <w:r>
        <w:t>. Marad</w:t>
      </w:r>
      <w:r w:rsidR="0047170A">
        <w:t>junk</w:t>
      </w:r>
      <w:r>
        <w:t xml:space="preserve"> a</w:t>
      </w:r>
      <w:r w:rsidR="00252700">
        <w:t xml:space="preserve"> kezdeti</w:t>
      </w:r>
      <w:r>
        <w:t xml:space="preserve"> rendszer</w:t>
      </w:r>
      <w:r w:rsidR="0047170A">
        <w:t>nél</w:t>
      </w:r>
      <w:r>
        <w:t xml:space="preserve"> és a hozzá tartozó egy darab hőforrás</w:t>
      </w:r>
      <w:r w:rsidR="0047170A">
        <w:t>nál</w:t>
      </w:r>
      <w:r>
        <w:t xml:space="preserve">. </w:t>
      </w:r>
      <w:r w:rsidR="0047170A">
        <w:t>Ebben az esetben ehhez az összeghez és paraméterezéshez egy olyan hálózat tartoz</w:t>
      </w:r>
      <w:r w:rsidR="00260DF2">
        <w:t>na</w:t>
      </w:r>
      <w:r w:rsidR="0047170A">
        <w:t xml:space="preserve">, amely nincs beszabályozva, így ugyan az összesített térfogatárama megfelel a tervezettnek, de az egyes fogyasztókhoz már egyenként közel sem a szükséges térfogatáram, </w:t>
      </w:r>
      <w:r w:rsidR="00260DF2">
        <w:t>ill.</w:t>
      </w:r>
      <w:r w:rsidR="0047170A">
        <w:t xml:space="preserve"> hőáram érkezn</w:t>
      </w:r>
      <w:r w:rsidR="00260DF2">
        <w:t>e</w:t>
      </w:r>
      <w:r w:rsidR="0047170A">
        <w:t>.</w:t>
      </w:r>
    </w:p>
    <w:p w:rsidR="0047170A" w:rsidRDefault="0047170A">
      <w:pPr>
        <w:pStyle w:val="lfej"/>
        <w:tabs>
          <w:tab w:val="clear" w:pos="4536"/>
          <w:tab w:val="clear" w:pos="9072"/>
        </w:tabs>
      </w:pPr>
      <w:r>
        <w:t>Beszabályozás után ugyanennek a hálózatnak az éves összköltsége 22 745 306 Ft. Annak idején a tervezők itt álltak meg. A</w:t>
      </w:r>
      <w:r w:rsidR="00045B27">
        <w:t>z egyik</w:t>
      </w:r>
      <w:r>
        <w:t xml:space="preserve"> lehetőség a </w:t>
      </w:r>
      <w:r w:rsidR="00001765">
        <w:t>gazdasági</w:t>
      </w:r>
      <w:r>
        <w:t xml:space="preserve"> optimalizálásban rejlik</w:t>
      </w:r>
      <w:r w:rsidR="00252700">
        <w:t>. Ennek</w:t>
      </w:r>
      <w:r>
        <w:t xml:space="preserve"> lényege, hogy fojtáskor </w:t>
      </w:r>
      <w:r w:rsidR="00045B27">
        <w:t>ellenőrizzük, hogy az adott szakasz nyomásesése elért-e egy akkora értéket, ami megengedi a</w:t>
      </w:r>
      <w:r w:rsidR="001D634E">
        <w:t xml:space="preserve"> </w:t>
      </w:r>
      <w:r w:rsidR="00045B27">
        <w:t xml:space="preserve">fojtás </w:t>
      </w:r>
      <w:r w:rsidR="00252700">
        <w:t xml:space="preserve">részleges </w:t>
      </w:r>
      <w:r w:rsidR="00045B27">
        <w:t>kiváltását átmérőcsökkentéssel.</w:t>
      </w:r>
      <w:r w:rsidR="000C5D5C">
        <w:t xml:space="preserve"> </w:t>
      </w:r>
      <w:r w:rsidR="00FE6001">
        <w:t>Vannak esetek, amikor több, mint egy méret</w:t>
      </w:r>
      <w:r w:rsidR="00766713">
        <w:t>tel lehet redukálni egy szakasz vezetékei</w:t>
      </w:r>
      <w:r w:rsidR="00260DF2">
        <w:t>t</w:t>
      </w:r>
      <w:r w:rsidR="00766713">
        <w:t xml:space="preserve">. </w:t>
      </w:r>
      <w:r w:rsidR="004A0F15">
        <w:t>M</w:t>
      </w:r>
      <w:r w:rsidR="00766713">
        <w:t xml:space="preserve">inden </w:t>
      </w:r>
      <w:r w:rsidR="00B145A4">
        <w:t>alkalommal</w:t>
      </w:r>
      <w:r w:rsidR="00766713">
        <w:t>, amikor ezt meg tudjuk tenni, tisztán csökkentjük a szakasz, s ezzel az egész rendszer beruházási költségét.</w:t>
      </w:r>
    </w:p>
    <w:p w:rsidR="00766713" w:rsidRDefault="004A0F15">
      <w:pPr>
        <w:pStyle w:val="lfej"/>
        <w:tabs>
          <w:tab w:val="clear" w:pos="4536"/>
          <w:tab w:val="clear" w:pos="9072"/>
        </w:tabs>
      </w:pPr>
      <w:r>
        <w:t>A folyamat során</w:t>
      </w:r>
      <w:r w:rsidR="00766713">
        <w:t xml:space="preserve"> a hidraulikai végpontból (melynek változatlanul hagyjuk a</w:t>
      </w:r>
      <w:r w:rsidR="00001765">
        <w:t xml:space="preserve"> rendszerfüggetlen optimumban értelmezett</w:t>
      </w:r>
      <w:r w:rsidR="00766713">
        <w:t xml:space="preserve"> átmérőjét)</w:t>
      </w:r>
      <w:r>
        <w:t xml:space="preserve"> kell elindulni</w:t>
      </w:r>
      <w:r w:rsidR="00766713">
        <w:t xml:space="preserve">, </w:t>
      </w:r>
      <w:r w:rsidR="00526C1F">
        <w:t xml:space="preserve">majd szakaszról szakaszra haladva </w:t>
      </w:r>
      <w:r w:rsidR="00766713">
        <w:t>a fojtást és a</w:t>
      </w:r>
      <w:r w:rsidR="00526C1F">
        <w:t>z átmérők csökkentését</w:t>
      </w:r>
      <w:r w:rsidR="00766713">
        <w:t xml:space="preserve"> egyszerre </w:t>
      </w:r>
      <w:r w:rsidR="00526C1F">
        <w:t>érdemes</w:t>
      </w:r>
      <w:r w:rsidR="00766713">
        <w:t xml:space="preserve"> </w:t>
      </w:r>
      <w:r w:rsidR="00262311">
        <w:t>elvégezni</w:t>
      </w:r>
      <w:r w:rsidR="00766713">
        <w:t>.</w:t>
      </w:r>
      <w:r w:rsidR="00526C1F">
        <w:t xml:space="preserve"> Ezek után már egy gazdaságilag kedvezőbb, viszont</w:t>
      </w:r>
      <w:r w:rsidR="00001765">
        <w:t xml:space="preserve"> változatlanul</w:t>
      </w:r>
      <w:r w:rsidR="00526C1F">
        <w:t xml:space="preserve"> hatékonyan működő rendszer áll rendelkezésünkre.</w:t>
      </w:r>
    </w:p>
    <w:p w:rsidR="00526C1F" w:rsidRDefault="00001765">
      <w:pPr>
        <w:pStyle w:val="lfej"/>
        <w:tabs>
          <w:tab w:val="clear" w:pos="4536"/>
          <w:tab w:val="clear" w:pos="9072"/>
        </w:tabs>
      </w:pPr>
      <w:r>
        <w:t>Ezen művelet után</w:t>
      </w:r>
      <w:r w:rsidR="00526C1F">
        <w:t xml:space="preserve"> a</w:t>
      </w:r>
      <w:r>
        <w:t xml:space="preserve"> vizsgált</w:t>
      </w:r>
      <w:r w:rsidR="00526C1F">
        <w:t xml:space="preserve"> rendszer tervezett éves összköltsége 22 197 061 Ft lett. </w:t>
      </w:r>
      <w:r w:rsidR="00252700">
        <w:t>Ami</w:t>
      </w:r>
      <w:r w:rsidR="00526C1F">
        <w:t xml:space="preserve"> </w:t>
      </w:r>
      <w:r w:rsidR="0026427E">
        <w:t>548 244 Ft</w:t>
      </w:r>
      <w:r w:rsidR="00252700">
        <w:t>-os</w:t>
      </w:r>
      <w:r w:rsidR="0026427E">
        <w:t xml:space="preserve">, </w:t>
      </w:r>
      <w:r w:rsidR="00252700">
        <w:t>tehát</w:t>
      </w:r>
      <w:r w:rsidR="0026427E">
        <w:t xml:space="preserve"> 2,4%-os csökkenés – </w:t>
      </w:r>
      <w:r w:rsidR="00252700">
        <w:t>vagyis</w:t>
      </w:r>
      <w:r w:rsidR="0026427E">
        <w:t xml:space="preserve"> jelentős mértékű, főleg, hogy könnyen algoritmizálható, így </w:t>
      </w:r>
      <w:r>
        <w:t>minimális mérnöki</w:t>
      </w:r>
      <w:r w:rsidR="0026427E">
        <w:t xml:space="preserve"> munkát</w:t>
      </w:r>
      <w:r>
        <w:t xml:space="preserve"> igényel</w:t>
      </w:r>
      <w:r w:rsidR="0026427E">
        <w:t>.</w:t>
      </w:r>
    </w:p>
    <w:p w:rsidR="00B145A4" w:rsidRDefault="0026427E">
      <w:pPr>
        <w:pStyle w:val="lfej"/>
        <w:tabs>
          <w:tab w:val="clear" w:pos="4536"/>
          <w:tab w:val="clear" w:pos="9072"/>
        </w:tabs>
      </w:pPr>
      <w:r>
        <w:lastRenderedPageBreak/>
        <w:t xml:space="preserve">Az elméleti minimum és </w:t>
      </w:r>
      <w:r w:rsidR="00001765">
        <w:t>a</w:t>
      </w:r>
      <w:r>
        <w:t xml:space="preserve">z eddigi legalacsonyabb költség között maradt </w:t>
      </w:r>
      <w:r w:rsidR="00001765">
        <w:t xml:space="preserve">(évenkénti) </w:t>
      </w:r>
      <w:r>
        <w:t xml:space="preserve">2 290 340 Ft. </w:t>
      </w:r>
      <w:r w:rsidR="00265B5E">
        <w:t>A térfogatáramok</w:t>
      </w:r>
      <w:r w:rsidR="00445E33">
        <w:t>at meghatározó fogyasztói hőigények</w:t>
      </w:r>
      <w:r w:rsidR="00265B5E">
        <w:t xml:space="preserve"> </w:t>
      </w:r>
      <w:r w:rsidR="00F52632">
        <w:t xml:space="preserve">és a hálózat kialakítása </w:t>
      </w:r>
      <w:r w:rsidR="00265B5E">
        <w:t xml:space="preserve">miatt </w:t>
      </w:r>
      <w:r w:rsidR="00445E33">
        <w:t>ezt a különbséget teljes egészében nem lehet eltüntetni</w:t>
      </w:r>
      <w:r w:rsidR="00A52E16">
        <w:t>. Viszont úgy gondolom, hogy a költségeken lehet</w:t>
      </w:r>
      <w:r w:rsidR="00445E33">
        <w:t xml:space="preserve"> még</w:t>
      </w:r>
      <w:r w:rsidR="00A52E16">
        <w:t xml:space="preserve"> faragni. Ez ihlette a diplomamunkámat, emiatt írtam a</w:t>
      </w:r>
      <w:r w:rsidR="00262311">
        <w:t>z optimum-kereső</w:t>
      </w:r>
      <w:r w:rsidR="00A52E16">
        <w:t xml:space="preserve"> programot. A kulcs a rendszerben való gondolkodás: egy vagy több meghatározó jelentőségű szakasz eddigi optimális értéké</w:t>
      </w:r>
      <w:r w:rsidR="00252700">
        <w:t>nek</w:t>
      </w:r>
      <w:r w:rsidR="00445E33">
        <w:t xml:space="preserve"> megváltoztat</w:t>
      </w:r>
      <w:r w:rsidR="00252700">
        <w:t>ása</w:t>
      </w:r>
      <w:r w:rsidR="00445E33">
        <w:t xml:space="preserve"> a rendszer egészének javára.</w:t>
      </w:r>
      <w:r w:rsidR="00A52E16">
        <w:t xml:space="preserve"> </w:t>
      </w:r>
      <w:r w:rsidR="00445E33">
        <w:t xml:space="preserve">Emiatt </w:t>
      </w:r>
      <w:r w:rsidR="00A52E16">
        <w:t xml:space="preserve">ugyan </w:t>
      </w:r>
      <w:r w:rsidR="00445E33">
        <w:t>lokális</w:t>
      </w:r>
      <w:r w:rsidR="00A52E16">
        <w:t xml:space="preserve"> költségnövekedés fog fellépni, de az egész rendszer összköltsége ezzel együtt is csökke</w:t>
      </w:r>
      <w:r w:rsidR="00445E33">
        <w:t>n bizonyos esetekben</w:t>
      </w:r>
      <w:r w:rsidR="00A52E16">
        <w:t xml:space="preserve">. Részletezni fogom ennek okát, illetve bemutatom az algoritmust, </w:t>
      </w:r>
      <w:r w:rsidR="00445E33">
        <w:t>amit elkészítettem és alkalmaztam</w:t>
      </w:r>
      <w:r w:rsidR="00A52E16">
        <w:t>.</w:t>
      </w:r>
    </w:p>
    <w:p w:rsidR="00501C3E" w:rsidRDefault="00501C3E">
      <w:pPr>
        <w:pStyle w:val="Cmsor2"/>
      </w:pPr>
      <w:bookmarkStart w:id="6" w:name="_Toc533348650"/>
      <w:bookmarkEnd w:id="5"/>
      <w:r>
        <w:t>Áttekintés</w:t>
      </w:r>
      <w:bookmarkEnd w:id="6"/>
    </w:p>
    <w:p w:rsidR="00420A34" w:rsidRDefault="00EF1C1F" w:rsidP="00420A34">
      <w:pPr>
        <w:pStyle w:val="Normlcmsorutn"/>
      </w:pPr>
      <w:r>
        <w:t xml:space="preserve">A bevezetést </w:t>
      </w:r>
      <w:r w:rsidR="00F77783">
        <w:t xml:space="preserve">egy általam választott optimalizálási módszer, </w:t>
      </w:r>
      <w:r w:rsidR="00F46564">
        <w:t>a genetikus algoritmusok alapelv</w:t>
      </w:r>
      <w:r w:rsidR="00F77783">
        <w:t>ei</w:t>
      </w:r>
      <w:r w:rsidR="00F46564">
        <w:t xml:space="preserve"> és tulajdonságai</w:t>
      </w:r>
      <w:r w:rsidR="00F77783">
        <w:t xml:space="preserve"> követik</w:t>
      </w:r>
      <w:r w:rsidR="00F46564">
        <w:t xml:space="preserve">. </w:t>
      </w:r>
      <w:r w:rsidR="00252700">
        <w:t>Ebben a fejezetben</w:t>
      </w:r>
      <w:r w:rsidR="00F46564">
        <w:t xml:space="preserve"> részletesen bemutatom a</w:t>
      </w:r>
      <w:r w:rsidR="00F0469E">
        <w:t>z optimalizációs módszer</w:t>
      </w:r>
      <w:r w:rsidR="00F46564">
        <w:t xml:space="preserve"> felépítését és működését az Utazó ügynök (</w:t>
      </w:r>
      <w:proofErr w:type="spellStart"/>
      <w:r w:rsidR="00F46564">
        <w:t>Traveling</w:t>
      </w:r>
      <w:proofErr w:type="spellEnd"/>
      <w:r w:rsidR="00F46564">
        <w:t xml:space="preserve"> </w:t>
      </w:r>
      <w:proofErr w:type="spellStart"/>
      <w:r w:rsidR="00F46564">
        <w:t>Salesman</w:t>
      </w:r>
      <w:proofErr w:type="spellEnd"/>
      <w:r w:rsidR="00F46564">
        <w:t xml:space="preserve"> </w:t>
      </w:r>
      <w:proofErr w:type="spellStart"/>
      <w:r w:rsidR="00F46564">
        <w:t>Agent</w:t>
      </w:r>
      <w:proofErr w:type="spellEnd"/>
      <w:r w:rsidR="00F46564">
        <w:t>) példáján keresztül.</w:t>
      </w:r>
      <w:r w:rsidR="004903DA">
        <w:t xml:space="preserve"> </w:t>
      </w:r>
      <w:r w:rsidR="00F0469E">
        <w:t>A továbbiakban</w:t>
      </w:r>
      <w:r w:rsidR="004903DA">
        <w:t xml:space="preserve"> a feladat során vizsgált távhővezeték-rendszer </w:t>
      </w:r>
      <w:r w:rsidR="00260FC0">
        <w:t>tervezés</w:t>
      </w:r>
      <w:r w:rsidR="00F0469E">
        <w:t>ét ismertetem</w:t>
      </w:r>
      <w:r w:rsidR="004903DA">
        <w:t xml:space="preserve">: a </w:t>
      </w:r>
      <w:r w:rsidR="00260FC0">
        <w:t>hálózat</w:t>
      </w:r>
      <w:r w:rsidR="004903DA">
        <w:t xml:space="preserve"> struktúráj</w:t>
      </w:r>
      <w:r w:rsidR="00260FC0">
        <w:t>á</w:t>
      </w:r>
      <w:r w:rsidR="00F0469E">
        <w:t>t</w:t>
      </w:r>
      <w:r w:rsidR="004903DA">
        <w:t>, az alap</w:t>
      </w:r>
      <w:r w:rsidR="001A567B">
        <w:t>- és kiindulási adatok</w:t>
      </w:r>
      <w:r w:rsidR="00F0469E">
        <w:t>at</w:t>
      </w:r>
      <w:r w:rsidR="004903DA">
        <w:t xml:space="preserve">, </w:t>
      </w:r>
      <w:r w:rsidR="00C3214C">
        <w:t xml:space="preserve">a számításokhoz szükséges </w:t>
      </w:r>
      <w:r w:rsidR="00260FC0">
        <w:t>képletek</w:t>
      </w:r>
      <w:r w:rsidR="00F0469E">
        <w:t>et</w:t>
      </w:r>
      <w:r w:rsidR="00260FC0">
        <w:t>, diagramok és elméletek leírás</w:t>
      </w:r>
      <w:r w:rsidR="00F0469E">
        <w:t>át</w:t>
      </w:r>
      <w:r w:rsidR="00260FC0">
        <w:t>, illetve nyomásesések, rendszerfüggetlen optimum, inverz feladat, beszabályozás és a fojtási optimum kiszámolás</w:t>
      </w:r>
      <w:r w:rsidR="00F0469E">
        <w:t>át</w:t>
      </w:r>
      <w:r w:rsidR="00260FC0">
        <w:t>.</w:t>
      </w:r>
      <w:r w:rsidR="005652BB">
        <w:t xml:space="preserve"> </w:t>
      </w:r>
      <w:r w:rsidR="00F0469E">
        <w:t>Ezután</w:t>
      </w:r>
      <w:r w:rsidR="00F6386E">
        <w:t xml:space="preserve"> az általam fejlesztett</w:t>
      </w:r>
      <w:r w:rsidR="00F0469E">
        <w:t>, kifejezetten ehhez a feladathoz írt</w:t>
      </w:r>
      <w:r w:rsidR="00F6386E">
        <w:t xml:space="preserve"> genetikus algoritmust fogom ismertetni, amely minden egyes iterációval újra</w:t>
      </w:r>
      <w:r w:rsidR="00F0469E">
        <w:t xml:space="preserve"> is </w:t>
      </w:r>
      <w:r w:rsidR="00F6386E">
        <w:t>tervezi</w:t>
      </w:r>
      <w:r w:rsidR="00F0469E">
        <w:t xml:space="preserve"> és elemzi</w:t>
      </w:r>
      <w:r w:rsidR="00F6386E">
        <w:t xml:space="preserve"> a rendszert</w:t>
      </w:r>
      <w:r w:rsidR="00F0469E">
        <w:t>,</w:t>
      </w:r>
      <w:r w:rsidR="00F6386E">
        <w:t xml:space="preserve"> pontosan úgy, ahogy azt a korábbi fejezet bemutat</w:t>
      </w:r>
      <w:r w:rsidR="00F0469E">
        <w:t>j</w:t>
      </w:r>
      <w:r w:rsidR="00F6386E">
        <w:t xml:space="preserve">a. Az utolsó fejezetkben magyar és angol nyelven közlöm a következtetéseimet, illetve azokat az irányokat, amin mentén még érdemes foglalkozni a feladattal. A diplomamunka legvégén találhatóak a források, illetve a függelék, ami további ábrákat, illetve a </w:t>
      </w:r>
      <w:r w:rsidR="007B1B94">
        <w:t>minden egyes felhasznált algoritmus forráskódját tartalmazza.</w:t>
      </w:r>
    </w:p>
    <w:p w:rsidR="00501C3E" w:rsidRPr="003067B2" w:rsidRDefault="00F77783" w:rsidP="00CF0758">
      <w:pPr>
        <w:pStyle w:val="Cmsor1"/>
      </w:pPr>
      <w:bookmarkStart w:id="7" w:name="_Toc533348651"/>
      <w:r>
        <w:lastRenderedPageBreak/>
        <w:t xml:space="preserve">Genetikus algoritmus, mint </w:t>
      </w:r>
      <w:r w:rsidR="00CF0758">
        <w:t>optimalizálási</w:t>
      </w:r>
      <w:r w:rsidR="00501C3E" w:rsidRPr="003067B2">
        <w:t xml:space="preserve"> módszer</w:t>
      </w:r>
      <w:bookmarkEnd w:id="7"/>
    </w:p>
    <w:p w:rsidR="003067B2" w:rsidRPr="003067B2" w:rsidRDefault="003067B2" w:rsidP="007F01CB">
      <w:pPr>
        <w:pStyle w:val="Cmsor2"/>
      </w:pPr>
      <w:bookmarkStart w:id="8" w:name="_Toc533348652"/>
      <w:r>
        <w:t>A genetikus algoritmusok elve</w:t>
      </w:r>
      <w:bookmarkEnd w:id="8"/>
    </w:p>
    <w:p w:rsidR="001247B9" w:rsidRDefault="005771E8" w:rsidP="001247B9">
      <w:r>
        <w:t>A genetikus algoritmusok (</w:t>
      </w:r>
      <w:proofErr w:type="spellStart"/>
      <w:r w:rsidRPr="00285B86">
        <w:rPr>
          <w:i/>
        </w:rPr>
        <w:t>genetic</w:t>
      </w:r>
      <w:proofErr w:type="spellEnd"/>
      <w:r w:rsidRPr="00285B86">
        <w:rPr>
          <w:i/>
        </w:rPr>
        <w:t xml:space="preserve"> </w:t>
      </w:r>
      <w:proofErr w:type="spellStart"/>
      <w:r w:rsidRPr="00285B86">
        <w:rPr>
          <w:i/>
        </w:rPr>
        <w:t>algorithm</w:t>
      </w:r>
      <w:proofErr w:type="spellEnd"/>
      <w:r>
        <w:t>, GA) iránt mutatkozó érdekl</w:t>
      </w:r>
      <w:r>
        <w:t>ő</w:t>
      </w:r>
      <w:r>
        <w:t>désnek sok oka van, de egy dolog biztosan fontos szerepet játszik: bizonyos mértékig kapcsolatban áll az evolúció darwini elméletével, márpedig ennek puszta említése is heves érzelmi reakciókat vált ki sok emberb</w:t>
      </w:r>
      <w:r>
        <w:t>ő</w:t>
      </w:r>
      <w:r>
        <w:t>l. A módszer egyik f</w:t>
      </w:r>
      <w:r>
        <w:t>ő</w:t>
      </w:r>
      <w:r>
        <w:t xml:space="preserve"> el</w:t>
      </w:r>
      <w:r>
        <w:t>ő</w:t>
      </w:r>
      <w:r>
        <w:t>nye, hogy a számítástechnikában el</w:t>
      </w:r>
      <w:r>
        <w:t>ő</w:t>
      </w:r>
      <w:r>
        <w:t>forduló problémák egy nagyon széles osztályára alkalmazható, ugyanakkor általában nem használ környezetfügg</w:t>
      </w:r>
      <w:r>
        <w:t>ő</w:t>
      </w:r>
      <w:r>
        <w:t xml:space="preserve"> tudást, így akkor is m</w:t>
      </w:r>
      <w:r>
        <w:t>ű</w:t>
      </w:r>
      <w:r>
        <w:t>ködik, ha a feladat struktúrája kevéssé ismert.</w:t>
      </w:r>
      <w:r>
        <w:t xml:space="preserve"> </w:t>
      </w:r>
      <w:r>
        <w:t>A mesterséges intelligencia osztályozása szerint, ebb</w:t>
      </w:r>
      <w:r w:rsidR="00285B86">
        <w:t>ő</w:t>
      </w:r>
      <w:r>
        <w:t xml:space="preserve">l a szempontból a problémafüggetlen </w:t>
      </w:r>
      <w:proofErr w:type="spellStart"/>
      <w:r>
        <w:t>metaheurisztikák</w:t>
      </w:r>
      <w:proofErr w:type="spellEnd"/>
      <w:r>
        <w:t xml:space="preserve"> osztályába tartozik, amelyek közül a legismertebbek a </w:t>
      </w:r>
      <w:r w:rsidRPr="00285B86">
        <w:rPr>
          <w:i/>
        </w:rPr>
        <w:t>szimulált h</w:t>
      </w:r>
      <w:r w:rsidR="00285B86" w:rsidRPr="00285B86">
        <w:rPr>
          <w:i/>
        </w:rPr>
        <w:t>ű</w:t>
      </w:r>
      <w:r w:rsidRPr="00285B86">
        <w:rPr>
          <w:i/>
        </w:rPr>
        <w:t>tés</w:t>
      </w:r>
      <w:r>
        <w:t xml:space="preserve"> </w:t>
      </w:r>
      <w:r w:rsidRPr="00285B86">
        <w:rPr>
          <w:i/>
        </w:rPr>
        <w:t>(</w:t>
      </w:r>
      <w:proofErr w:type="spellStart"/>
      <w:r w:rsidRPr="00285B86">
        <w:rPr>
          <w:i/>
        </w:rPr>
        <w:t>simulated</w:t>
      </w:r>
      <w:proofErr w:type="spellEnd"/>
      <w:r w:rsidRPr="00285B86">
        <w:rPr>
          <w:i/>
        </w:rPr>
        <w:t xml:space="preserve"> </w:t>
      </w:r>
      <w:proofErr w:type="spellStart"/>
      <w:r w:rsidRPr="00285B86">
        <w:rPr>
          <w:i/>
        </w:rPr>
        <w:t>annealing</w:t>
      </w:r>
      <w:proofErr w:type="spellEnd"/>
      <w:r w:rsidRPr="00285B86">
        <w:rPr>
          <w:i/>
        </w:rPr>
        <w:t>)</w:t>
      </w:r>
      <w:r>
        <w:t xml:space="preserve">, a </w:t>
      </w:r>
      <w:r w:rsidRPr="00285B86">
        <w:rPr>
          <w:i/>
        </w:rPr>
        <w:t xml:space="preserve">tabukeresés (tabu </w:t>
      </w:r>
      <w:proofErr w:type="spellStart"/>
      <w:r w:rsidRPr="00285B86">
        <w:rPr>
          <w:i/>
        </w:rPr>
        <w:t>search</w:t>
      </w:r>
      <w:proofErr w:type="spellEnd"/>
      <w:r w:rsidRPr="00285B86">
        <w:rPr>
          <w:i/>
        </w:rPr>
        <w:t>)</w:t>
      </w:r>
      <w:r>
        <w:t>, és a különböz</w:t>
      </w:r>
      <w:r w:rsidR="00285B86">
        <w:t>ő</w:t>
      </w:r>
      <w:r>
        <w:t xml:space="preserve"> </w:t>
      </w:r>
      <w:r w:rsidRPr="00285B86">
        <w:rPr>
          <w:i/>
        </w:rPr>
        <w:t>hegymászó</w:t>
      </w:r>
      <w:r>
        <w:t xml:space="preserve"> módszerek </w:t>
      </w:r>
      <w:r w:rsidRPr="00285B86">
        <w:rPr>
          <w:i/>
        </w:rPr>
        <w:t>(</w:t>
      </w:r>
      <w:proofErr w:type="spellStart"/>
      <w:r w:rsidRPr="00285B86">
        <w:rPr>
          <w:i/>
        </w:rPr>
        <w:t>hill</w:t>
      </w:r>
      <w:proofErr w:type="spellEnd"/>
      <w:r w:rsidRPr="00285B86">
        <w:rPr>
          <w:i/>
        </w:rPr>
        <w:t xml:space="preserve"> </w:t>
      </w:r>
      <w:proofErr w:type="spellStart"/>
      <w:r w:rsidRPr="00285B86">
        <w:rPr>
          <w:i/>
        </w:rPr>
        <w:t>climbers</w:t>
      </w:r>
      <w:proofErr w:type="spellEnd"/>
      <w:r w:rsidRPr="00285B86">
        <w:rPr>
          <w:i/>
        </w:rPr>
        <w:t>)</w:t>
      </w:r>
      <w:r>
        <w:t xml:space="preserve">; valójában egy </w:t>
      </w:r>
      <w:r w:rsidRPr="00285B86">
        <w:rPr>
          <w:i/>
        </w:rPr>
        <w:t>globális optimalizáció</w:t>
      </w:r>
      <w:r>
        <w:t>.</w:t>
      </w:r>
      <w:r w:rsidR="00285B86">
        <w:t xml:space="preserve"> [1]</w:t>
      </w:r>
    </w:p>
    <w:p w:rsidR="00285B86" w:rsidRDefault="00285B86" w:rsidP="001247B9">
      <w:r>
        <w:t>Történet, irányzatok</w:t>
      </w:r>
    </w:p>
    <w:p w:rsidR="00285B86" w:rsidRDefault="00285B86" w:rsidP="001247B9">
      <w:r>
        <w:t>A hatvanas években merült fel el</w:t>
      </w:r>
      <w:r>
        <w:t>ő</w:t>
      </w:r>
      <w:r>
        <w:t>ször az a gondolat, hogy az evolúcióban megfigyelhet</w:t>
      </w:r>
      <w:r>
        <w:t>ő</w:t>
      </w:r>
      <w:r>
        <w:t xml:space="preserve"> szelekciós folyamatok mintájára olyan számítógépes modelleket lehetne létrehozni, amelyek képesek mérnöki (els</w:t>
      </w:r>
      <w:r>
        <w:t>ő</w:t>
      </w:r>
      <w:r>
        <w:t>sorban optimalizálási) feladatok megoldására.</w:t>
      </w:r>
      <w:r>
        <w:t xml:space="preserve"> [1]</w:t>
      </w:r>
    </w:p>
    <w:p w:rsidR="00285B86" w:rsidRDefault="00285B86" w:rsidP="001247B9">
      <w:r>
        <w:t xml:space="preserve">Egymástól függetlenül több próbálkozás is született. Németországban </w:t>
      </w:r>
      <w:proofErr w:type="spellStart"/>
      <w:r w:rsidRPr="005C65BD">
        <w:rPr>
          <w:i/>
        </w:rPr>
        <w:t>Rechenberg</w:t>
      </w:r>
      <w:proofErr w:type="spellEnd"/>
      <w:r>
        <w:t xml:space="preserve"> vezette be az evolúciós stratégiáknak (</w:t>
      </w:r>
      <w:proofErr w:type="spellStart"/>
      <w:r w:rsidRPr="005C65BD">
        <w:rPr>
          <w:i/>
        </w:rPr>
        <w:t>evolution</w:t>
      </w:r>
      <w:proofErr w:type="spellEnd"/>
      <w:r w:rsidRPr="005C65BD">
        <w:rPr>
          <w:i/>
        </w:rPr>
        <w:t xml:space="preserve"> </w:t>
      </w:r>
      <w:proofErr w:type="spellStart"/>
      <w:r w:rsidRPr="005C65BD">
        <w:rPr>
          <w:i/>
        </w:rPr>
        <w:t>strategies</w:t>
      </w:r>
      <w:proofErr w:type="spellEnd"/>
      <w:r>
        <w:t>, ES) nevezett módszert, amelyet pl. repül</w:t>
      </w:r>
      <w:r>
        <w:t>ő</w:t>
      </w:r>
      <w:r>
        <w:t>gépszárnyak valós paramétereinek az optimalizálására használt. Kés</w:t>
      </w:r>
      <w:r>
        <w:t>ő</w:t>
      </w:r>
      <w:r>
        <w:t xml:space="preserve">bb </w:t>
      </w:r>
      <w:proofErr w:type="spellStart"/>
      <w:r w:rsidRPr="005C65BD">
        <w:rPr>
          <w:i/>
        </w:rPr>
        <w:t>Schwefel</w:t>
      </w:r>
      <w:proofErr w:type="spellEnd"/>
      <w:r>
        <w:t xml:space="preserve"> </w:t>
      </w:r>
      <w:proofErr w:type="spellStart"/>
      <w:r>
        <w:t>továbbfejlesztette</w:t>
      </w:r>
      <w:proofErr w:type="spellEnd"/>
      <w:r>
        <w:t xml:space="preserve"> az elgondolást. Az evolúciós stratégiák ma is a szelekció alapú heurisztikáknak egy viszonylag önállóan fejl</w:t>
      </w:r>
      <w:r>
        <w:t>ő</w:t>
      </w:r>
      <w:r>
        <w:t>d</w:t>
      </w:r>
      <w:r>
        <w:t>ő</w:t>
      </w:r>
      <w:r>
        <w:t xml:space="preserve"> ága.</w:t>
      </w:r>
      <w:r>
        <w:t xml:space="preserve"> [1]</w:t>
      </w:r>
    </w:p>
    <w:p w:rsidR="005C65BD" w:rsidRDefault="005C65BD" w:rsidP="001247B9">
      <w:r>
        <w:t xml:space="preserve">A többi próbálkozás mind Amerikában történt. </w:t>
      </w:r>
      <w:proofErr w:type="spellStart"/>
      <w:r w:rsidRPr="005C65BD">
        <w:rPr>
          <w:i/>
        </w:rPr>
        <w:t>Fogel</w:t>
      </w:r>
      <w:proofErr w:type="spellEnd"/>
      <w:r>
        <w:t xml:space="preserve">, </w:t>
      </w:r>
      <w:proofErr w:type="spellStart"/>
      <w:r w:rsidRPr="005C65BD">
        <w:rPr>
          <w:i/>
        </w:rPr>
        <w:t>Owens</w:t>
      </w:r>
      <w:proofErr w:type="spellEnd"/>
      <w:r>
        <w:t xml:space="preserve"> és </w:t>
      </w:r>
      <w:proofErr w:type="spellStart"/>
      <w:r w:rsidRPr="005C65BD">
        <w:rPr>
          <w:i/>
        </w:rPr>
        <w:t>Walsh</w:t>
      </w:r>
      <w:proofErr w:type="spellEnd"/>
      <w:r>
        <w:t xml:space="preserve"> egyszer</w:t>
      </w:r>
      <w:r>
        <w:t>ű</w:t>
      </w:r>
      <w:r>
        <w:t xml:space="preserve"> problémák megoldására szolgáló véges automaták automatikus kifejlesztésével kísérletezett. A kiindulási automaták állapotátmenet mátrixát véletlenszer</w:t>
      </w:r>
      <w:r>
        <w:t>ű</w:t>
      </w:r>
      <w:r>
        <w:t>en megváltoztatták (azaz mutációt alkalmaztak) és ha az új automata rátermettebb volt, kiválasztásra került. Az új területnek az evolúciós programozás (</w:t>
      </w:r>
      <w:proofErr w:type="spellStart"/>
      <w:r w:rsidRPr="005C65BD">
        <w:rPr>
          <w:i/>
        </w:rPr>
        <w:t>evolutionary</w:t>
      </w:r>
      <w:proofErr w:type="spellEnd"/>
      <w:r w:rsidRPr="005C65BD">
        <w:rPr>
          <w:i/>
        </w:rPr>
        <w:t xml:space="preserve"> </w:t>
      </w:r>
      <w:proofErr w:type="spellStart"/>
      <w:r w:rsidRPr="005C65BD">
        <w:rPr>
          <w:i/>
        </w:rPr>
        <w:t>programming</w:t>
      </w:r>
      <w:proofErr w:type="spellEnd"/>
      <w:r>
        <w:t>, EP) nevet adták, amely ma is m</w:t>
      </w:r>
      <w:r>
        <w:t>ű</w:t>
      </w:r>
      <w:r>
        <w:t>velt terület.</w:t>
      </w:r>
      <w:r>
        <w:t xml:space="preserve"> [1]</w:t>
      </w:r>
    </w:p>
    <w:p w:rsidR="005C65BD" w:rsidRDefault="005C65BD" w:rsidP="001247B9">
      <w:r>
        <w:t>Egy nagyon hasonló, de sokkal frissebb terület, a genetikus programozás (</w:t>
      </w:r>
      <w:proofErr w:type="spellStart"/>
      <w:r w:rsidRPr="005C65BD">
        <w:rPr>
          <w:i/>
        </w:rPr>
        <w:t>genetic</w:t>
      </w:r>
      <w:proofErr w:type="spellEnd"/>
      <w:r w:rsidRPr="005C65BD">
        <w:rPr>
          <w:i/>
        </w:rPr>
        <w:t xml:space="preserve"> </w:t>
      </w:r>
      <w:proofErr w:type="spellStart"/>
      <w:r w:rsidRPr="005C65BD">
        <w:rPr>
          <w:i/>
        </w:rPr>
        <w:t>programming</w:t>
      </w:r>
      <w:proofErr w:type="spellEnd"/>
      <w:r>
        <w:t>, GP) is említést érdemel. Ez lényegében a genetikus algoritmus egy speciális alkalmazási területe, amikoris a cél meghatározott feladatokat végrehajtó számítógépprogramok automatikus kifejlesztése. Az els</w:t>
      </w:r>
      <w:r>
        <w:t>ő</w:t>
      </w:r>
      <w:r>
        <w:t xml:space="preserve"> ilyen irányú próbálkozás </w:t>
      </w:r>
      <w:proofErr w:type="spellStart"/>
      <w:r w:rsidRPr="005C65BD">
        <w:rPr>
          <w:i/>
        </w:rPr>
        <w:t>Koza</w:t>
      </w:r>
      <w:proofErr w:type="spellEnd"/>
      <w:r>
        <w:t xml:space="preserve"> nevéhez f</w:t>
      </w:r>
      <w:r>
        <w:t>ű</w:t>
      </w:r>
      <w:r>
        <w:t>z</w:t>
      </w:r>
      <w:r>
        <w:t>ő</w:t>
      </w:r>
      <w:r>
        <w:t xml:space="preserve">dik. Azt ajánlja, hogy a keresett program maga is </w:t>
      </w:r>
      <w:proofErr w:type="spellStart"/>
      <w:r>
        <w:t>fejl</w:t>
      </w:r>
      <w:r>
        <w:t>ő</w:t>
      </w:r>
      <w:r>
        <w:t>djön</w:t>
      </w:r>
      <w:proofErr w:type="spellEnd"/>
      <w:r>
        <w:t xml:space="preserve"> az evolúciós folyamat során. Tehát ahelyett, hogy megoldjunk egy feladatot vagy felépítsünk egy evolúciós programot a feladat megoldására, keresni fogunk a lehetséges számítógépes programok terében, és kiválasztjuk a legalkalmasabbat. Létrehozunk egy számítógépprogram populációt, és ezen a populáción hajtjuk végre a genetikus operátorokat, </w:t>
      </w:r>
      <w:r>
        <w:lastRenderedPageBreak/>
        <w:t>azzal a céllal, hogy kiválasszunk egy olyan programsorozatot, amely megoldja a kit</w:t>
      </w:r>
      <w:r>
        <w:t>ű</w:t>
      </w:r>
      <w:r>
        <w:t xml:space="preserve">zött feladatunkat. A keresési tér strukturált programok </w:t>
      </w:r>
      <w:proofErr w:type="spellStart"/>
      <w:r>
        <w:t>hipertere</w:t>
      </w:r>
      <w:proofErr w:type="spellEnd"/>
      <w:r>
        <w:t>, melyet bináris fák tereként tekintünk. A genetikus operátorok ezeknek a bináris fáknak az ágain hajtanak végre módosításokat.</w:t>
      </w:r>
      <w:r>
        <w:t xml:space="preserve"> [1]</w:t>
      </w:r>
    </w:p>
    <w:p w:rsidR="005C65BD" w:rsidRDefault="005C65BD" w:rsidP="001247B9">
      <w:r>
        <w:t>A genetikus algoritmus (</w:t>
      </w:r>
      <w:proofErr w:type="spellStart"/>
      <w:r w:rsidRPr="005C65BD">
        <w:rPr>
          <w:i/>
        </w:rPr>
        <w:t>genetic</w:t>
      </w:r>
      <w:proofErr w:type="spellEnd"/>
      <w:r w:rsidRPr="005C65BD">
        <w:rPr>
          <w:i/>
        </w:rPr>
        <w:t xml:space="preserve"> </w:t>
      </w:r>
      <w:proofErr w:type="spellStart"/>
      <w:r w:rsidRPr="005C65BD">
        <w:rPr>
          <w:i/>
        </w:rPr>
        <w:t>algorithm</w:t>
      </w:r>
      <w:proofErr w:type="spellEnd"/>
      <w:r>
        <w:t xml:space="preserve">, GA) kifejlesztése </w:t>
      </w:r>
      <w:proofErr w:type="gramStart"/>
      <w:r w:rsidRPr="005C65BD">
        <w:rPr>
          <w:i/>
        </w:rPr>
        <w:t>Holland</w:t>
      </w:r>
      <w:proofErr w:type="gramEnd"/>
      <w:r>
        <w:t xml:space="preserve"> nevéhez f</w:t>
      </w:r>
      <w:r>
        <w:t>ű</w:t>
      </w:r>
      <w:r>
        <w:t>z</w:t>
      </w:r>
      <w:r>
        <w:t>ő</w:t>
      </w:r>
      <w:r>
        <w:t xml:space="preserve">dik. </w:t>
      </w:r>
      <w:r w:rsidR="000E6F90">
        <w:t>Ő</w:t>
      </w:r>
      <w:r>
        <w:t xml:space="preserve"> és diákjai alapozták meg a University of Michigan egyetemen azt a területet, amely kutatás eredményeit </w:t>
      </w:r>
      <w:proofErr w:type="gramStart"/>
      <w:r>
        <w:t>Holland</w:t>
      </w:r>
      <w:proofErr w:type="gramEnd"/>
      <w:r>
        <w:t xml:space="preserve"> foglalta össze. Az </w:t>
      </w:r>
      <w:r w:rsidR="000E6F90">
        <w:t>ő</w:t>
      </w:r>
      <w:r>
        <w:t xml:space="preserve"> célja kezdetben nem optimalizáló módszer kifejlesztése, hanem a szelekció és az adaptáció számítógépes és matematikai modellezése volt.</w:t>
      </w:r>
    </w:p>
    <w:p w:rsidR="000E6F90" w:rsidRPr="001247B9" w:rsidRDefault="000E6F90" w:rsidP="001247B9">
      <w:r>
        <w:t>Az említett négy f</w:t>
      </w:r>
      <w:r>
        <w:t>ő</w:t>
      </w:r>
      <w:r>
        <w:t xml:space="preserve"> terület gy</w:t>
      </w:r>
      <w:r>
        <w:t>ű</w:t>
      </w:r>
      <w:r>
        <w:t>jt</w:t>
      </w:r>
      <w:r>
        <w:t>ő</w:t>
      </w:r>
      <w:r>
        <w:t>neve evolúciós számítások (</w:t>
      </w:r>
      <w:proofErr w:type="spellStart"/>
      <w:r w:rsidRPr="000E6F90">
        <w:rPr>
          <w:i/>
        </w:rPr>
        <w:t>evolutionary</w:t>
      </w:r>
      <w:proofErr w:type="spellEnd"/>
      <w:r w:rsidRPr="000E6F90">
        <w:rPr>
          <w:i/>
        </w:rPr>
        <w:t xml:space="preserve"> </w:t>
      </w:r>
      <w:proofErr w:type="spellStart"/>
      <w:r w:rsidRPr="000E6F90">
        <w:rPr>
          <w:i/>
        </w:rPr>
        <w:t>computation</w:t>
      </w:r>
      <w:proofErr w:type="spellEnd"/>
      <w:r>
        <w:t>). Ezek a területek a mai napig meg</w:t>
      </w:r>
      <w:r>
        <w:t>ő</w:t>
      </w:r>
      <w:r>
        <w:t>rizték identitásukat, de nem kizárt, hogy ennek inkább történeti, mintsem lényegi okai vannak. Mostanában megfigyelhet</w:t>
      </w:r>
      <w:r>
        <w:t>ő</w:t>
      </w:r>
      <w:r>
        <w:t xml:space="preserve"> az egyre élénkebb információcsere a területek között, a módszerek f</w:t>
      </w:r>
      <w:r>
        <w:t>ő</w:t>
      </w:r>
      <w:r>
        <w:t xml:space="preserve"> komponensei és alapelvei lényegében megegyeznek</w:t>
      </w:r>
      <w:r>
        <w:t>.</w:t>
      </w:r>
      <w:bookmarkStart w:id="9" w:name="_GoBack"/>
      <w:bookmarkEnd w:id="9"/>
    </w:p>
    <w:p w:rsidR="00501C3E" w:rsidRDefault="00BE5AE9">
      <w:pPr>
        <w:pStyle w:val="Cmsor2"/>
      </w:pPr>
      <w:bookmarkStart w:id="10" w:name="_Toc533348653"/>
      <w:r>
        <w:t xml:space="preserve">Genetikus algoritmusok bemutatása az </w:t>
      </w:r>
      <w:r w:rsidR="00B91C72">
        <w:t>utazó ü</w:t>
      </w:r>
      <w:r>
        <w:t>gynök problémán keresztül</w:t>
      </w:r>
      <w:bookmarkEnd w:id="10"/>
    </w:p>
    <w:p w:rsidR="00846944" w:rsidRDefault="00846944" w:rsidP="004F68AC"/>
    <w:p w:rsidR="00846944" w:rsidRDefault="008D56D6" w:rsidP="004F68AC">
      <w:r>
        <w:t>A genetikus algoritmus</w:t>
      </w:r>
    </w:p>
    <w:p w:rsidR="00846944" w:rsidRDefault="00846944" w:rsidP="00956832">
      <w:r>
        <w:t>A genetikus algoritmus (továbbiakban: GA) egy globális optimalizációs eljárás. Mindenhol alkalmazható, ahol a feladat sok lehetséges megoldás közül a legjobbat megkeresni. A genetikus algoritmus lehetséges megoldások egy populációját tartja fenn, azaz egyszerre több megoldáskezdeménnyel dolgozik. A lehetséges megoldások minőségét egy értékelő-, vagy más néven rátermettségi függvény adja meg. Az aktuális populációból minden lépésben egy új populációt állít elő úgy, hogy a szelekciós operátor által kiválasztott legrátermettebb elemeken (szülőkön) alkalmazza a rekombinációs- és mutációs operátorokat. Az alapgondolat az, hogy mivel általában minden generáció tagjai az előzőnél rátermettebbek, a keresés folyamán egyre jobb megoldások állnak rendelkezésre.</w:t>
      </w:r>
    </w:p>
    <w:p w:rsidR="00540FB3" w:rsidRDefault="00540FB3" w:rsidP="00540FB3">
      <w:r>
        <w:t>Az utazó ügynök probléma</w:t>
      </w:r>
    </w:p>
    <w:p w:rsidR="00B91C72" w:rsidRDefault="00B91C72" w:rsidP="00540FB3">
      <w:r w:rsidRPr="00B91C72">
        <w:t>Az utazó ügynök problémája</w:t>
      </w:r>
      <w:r>
        <w:t xml:space="preserve"> </w:t>
      </w:r>
      <w:r w:rsidRPr="00B91C72">
        <w:t>egy</w:t>
      </w:r>
      <w:r>
        <w:t xml:space="preserve"> </w:t>
      </w:r>
      <w:hyperlink r:id="rId12" w:tooltip="Kombinatorikus optimalizálás (a lap nem létezik)" w:history="1">
        <w:r w:rsidRPr="00B91C72">
          <w:t>kombinatorikus optimalizálási</w:t>
        </w:r>
      </w:hyperlink>
      <w:r>
        <w:t xml:space="preserve"> </w:t>
      </w:r>
      <w:hyperlink r:id="rId13" w:tooltip="Probléma" w:history="1">
        <w:r w:rsidRPr="00B91C72">
          <w:t>probléma</w:t>
        </w:r>
      </w:hyperlink>
      <w:r w:rsidRPr="00B91C72">
        <w:t>. Kiváló példa a</w:t>
      </w:r>
      <w:r>
        <w:t xml:space="preserve"> </w:t>
      </w:r>
      <w:hyperlink r:id="rId14" w:tooltip="Bonyolultság-elmélet (a lap nem létezik)" w:history="1">
        <w:r w:rsidRPr="00B91C72">
          <w:t>bonyolultság-elmélet</w:t>
        </w:r>
      </w:hyperlink>
      <w:r>
        <w:t xml:space="preserve"> </w:t>
      </w:r>
      <w:r w:rsidRPr="00B91C72">
        <w:t>által</w:t>
      </w:r>
      <w:r>
        <w:t xml:space="preserve"> </w:t>
      </w:r>
      <w:hyperlink r:id="rId15" w:tooltip="NP-nehéz (a lap nem létezik)" w:history="1">
        <w:r w:rsidRPr="00B91C72">
          <w:t>NP-nehéznek</w:t>
        </w:r>
      </w:hyperlink>
      <w:r>
        <w:t xml:space="preserve"> </w:t>
      </w:r>
      <w:r w:rsidRPr="00B91C72">
        <w:t>nevezett problémaosztályra. Az utazó ügynök problémájához kapcsolódó</w:t>
      </w:r>
      <w:r>
        <w:t xml:space="preserve"> </w:t>
      </w:r>
      <w:hyperlink r:id="rId16" w:tooltip="Matematika" w:history="1">
        <w:r w:rsidRPr="00B91C72">
          <w:t>matematikai</w:t>
        </w:r>
      </w:hyperlink>
      <w:r>
        <w:t xml:space="preserve"> </w:t>
      </w:r>
      <w:r w:rsidRPr="00B91C72">
        <w:t>feladatokkal először</w:t>
      </w:r>
      <w:r>
        <w:t xml:space="preserve"> </w:t>
      </w:r>
      <w:hyperlink r:id="rId17" w:tooltip="William Rowan Hamilton" w:history="1">
        <w:r w:rsidRPr="00B91C72">
          <w:t xml:space="preserve">Sir William </w:t>
        </w:r>
        <w:proofErr w:type="spellStart"/>
        <w:r w:rsidRPr="00B91C72">
          <w:t>Rowan</w:t>
        </w:r>
        <w:proofErr w:type="spellEnd"/>
        <w:r w:rsidRPr="00B91C72">
          <w:t xml:space="preserve"> Hamilton</w:t>
        </w:r>
      </w:hyperlink>
      <w:r>
        <w:t xml:space="preserve"> </w:t>
      </w:r>
      <w:r w:rsidRPr="00B91C72">
        <w:t>és</w:t>
      </w:r>
      <w:r>
        <w:t xml:space="preserve"> </w:t>
      </w:r>
      <w:hyperlink r:id="rId18" w:tooltip="Thomas Kirkman (a lap nem létezik)" w:history="1">
        <w:r w:rsidRPr="00B91C72">
          <w:t xml:space="preserve">Thomas </w:t>
        </w:r>
        <w:proofErr w:type="spellStart"/>
        <w:r w:rsidRPr="00B91C72">
          <w:t>Penyngton</w:t>
        </w:r>
        <w:proofErr w:type="spellEnd"/>
        <w:r w:rsidRPr="00B91C72">
          <w:t xml:space="preserve"> Kirkman</w:t>
        </w:r>
      </w:hyperlink>
      <w:r>
        <w:t xml:space="preserve"> </w:t>
      </w:r>
      <w:r w:rsidRPr="00B91C72">
        <w:t>foglalkoztak az</w:t>
      </w:r>
      <w:r>
        <w:t xml:space="preserve"> </w:t>
      </w:r>
      <w:hyperlink r:id="rId19" w:tooltip="1800-as évek" w:history="1">
        <w:r w:rsidRPr="00B91C72">
          <w:t>1800-as években</w:t>
        </w:r>
      </w:hyperlink>
      <w:r w:rsidRPr="00B91C72">
        <w:t>. Hamilton és Kirkman ezen korai munkájáról szóló értekezés megtalálható a</w:t>
      </w:r>
      <w:r>
        <w:t xml:space="preserve"> </w:t>
      </w:r>
      <w:proofErr w:type="spellStart"/>
      <w:r w:rsidRPr="00B91C72">
        <w:t>Graph</w:t>
      </w:r>
      <w:proofErr w:type="spellEnd"/>
      <w:r w:rsidRPr="00B91C72">
        <w:t xml:space="preserve"> </w:t>
      </w:r>
      <w:proofErr w:type="spellStart"/>
      <w:r w:rsidRPr="00B91C72">
        <w:t>Theory</w:t>
      </w:r>
      <w:proofErr w:type="spellEnd"/>
      <w:r>
        <w:t xml:space="preserve"> </w:t>
      </w:r>
      <w:hyperlink r:id="rId20" w:tooltip="1736" w:history="1">
        <w:r w:rsidRPr="00B91C72">
          <w:t>1736</w:t>
        </w:r>
      </w:hyperlink>
      <w:r w:rsidRPr="00B91C72">
        <w:t>-</w:t>
      </w:r>
      <w:hyperlink r:id="rId21" w:tooltip="1936" w:history="1">
        <w:r w:rsidRPr="00B91C72">
          <w:t>1936</w:t>
        </w:r>
      </w:hyperlink>
      <w:r>
        <w:t xml:space="preserve"> </w:t>
      </w:r>
      <w:r w:rsidRPr="00B91C72">
        <w:t>című munkában.</w:t>
      </w:r>
    </w:p>
    <w:p w:rsidR="008D56D6" w:rsidRPr="008D56D6" w:rsidRDefault="008D56D6" w:rsidP="008D56D6">
      <w:r w:rsidRPr="008D56D6">
        <w:t>Adva van</w:t>
      </w:r>
      <w:r>
        <w:t xml:space="preserve"> </w:t>
      </w:r>
      <w:r w:rsidRPr="008D56D6">
        <w:t>n</w:t>
      </w:r>
      <w:r>
        <w:t xml:space="preserve"> </w:t>
      </w:r>
      <w:r w:rsidRPr="008D56D6">
        <w:t xml:space="preserve">város, illetve az útiköltség bármely két város között, keressük a legolcsóbb utat egy adott városból indulva, amely minden várost pontosan egyszer érint, majd a kiindulási városba ér vissza. (n-1)!/2 út közül kell választanunk, ez ugyanis a </w:t>
      </w:r>
      <w:hyperlink r:id="rId22" w:tooltip="Hamilton-kör" w:history="1">
        <w:r w:rsidRPr="008D56D6">
          <w:t>Hamilton-körök</w:t>
        </w:r>
      </w:hyperlink>
      <w:r>
        <w:t xml:space="preserve"> száma az </w:t>
      </w:r>
      <w:r w:rsidRPr="008D56D6">
        <w:t>n</w:t>
      </w:r>
      <w:r>
        <w:t xml:space="preserve"> </w:t>
      </w:r>
      <w:r w:rsidRPr="008D56D6">
        <w:t>pontú</w:t>
      </w:r>
      <w:r>
        <w:t xml:space="preserve"> </w:t>
      </w:r>
      <w:hyperlink r:id="rId23" w:tooltip="Teljes gráf" w:history="1">
        <w:r w:rsidRPr="008D56D6">
          <w:t>teljes gráfban</w:t>
        </w:r>
      </w:hyperlink>
      <w:r w:rsidRPr="008D56D6">
        <w:t>.</w:t>
      </w:r>
    </w:p>
    <w:p w:rsidR="008D56D6" w:rsidRDefault="008D56D6" w:rsidP="00540FB3">
      <w:r w:rsidRPr="008D56D6">
        <w:lastRenderedPageBreak/>
        <w:t>A legkézenfekvőbb megoldás az összes</w:t>
      </w:r>
      <w:r>
        <w:t xml:space="preserve"> </w:t>
      </w:r>
      <w:hyperlink r:id="rId24" w:tooltip="Permutáció" w:history="1">
        <w:r w:rsidRPr="008D56D6">
          <w:t>permutáció</w:t>
        </w:r>
      </w:hyperlink>
      <w:r>
        <w:t xml:space="preserve"> </w:t>
      </w:r>
      <w:proofErr w:type="spellStart"/>
      <w:r w:rsidRPr="008D56D6">
        <w:t>végignézése</w:t>
      </w:r>
      <w:proofErr w:type="spellEnd"/>
      <w:r w:rsidRPr="008D56D6">
        <w:t>, és a legkisebb súlyú kiválasztása lenne, de tekintve, hogy ez</w:t>
      </w:r>
      <w:r>
        <w:t xml:space="preserve"> </w:t>
      </w:r>
      <w:r w:rsidRPr="008D56D6">
        <w:t>n! darab permutációt jelent (ahol</w:t>
      </w:r>
      <w:r>
        <w:t xml:space="preserve"> </w:t>
      </w:r>
      <w:r w:rsidRPr="008D56D6">
        <w:t>n</w:t>
      </w:r>
      <w:r>
        <w:t xml:space="preserve"> </w:t>
      </w:r>
      <w:r w:rsidRPr="008D56D6">
        <w:t>a városok száma), nagyobb</w:t>
      </w:r>
      <w:r>
        <w:t xml:space="preserve"> </w:t>
      </w:r>
      <w:r w:rsidRPr="008D56D6">
        <w:t>n-</w:t>
      </w:r>
      <w:proofErr w:type="spellStart"/>
      <w:r w:rsidRPr="008D56D6">
        <w:t>ekre</w:t>
      </w:r>
      <w:proofErr w:type="spellEnd"/>
      <w:r w:rsidRPr="008D56D6">
        <w:t xml:space="preserve"> ez a megoldás kivitelezhetetlen. Dinamikus programozási technikák segítségével a probléma megoldásának lépésszáma </w:t>
      </w:r>
      <w:proofErr w:type="spellStart"/>
      <w:r w:rsidRPr="008D56D6">
        <w:t>felülről</w:t>
      </w:r>
      <w:proofErr w:type="spellEnd"/>
      <w:r w:rsidRPr="008D56D6">
        <w:t xml:space="preserve"> becsülhető</w:t>
      </w:r>
      <w:r>
        <w:t xml:space="preserve"> n</w:t>
      </w:r>
      <w:r w:rsidRPr="008D56D6">
        <w:rPr>
          <w:vertAlign w:val="superscript"/>
        </w:rPr>
        <w:t>2</w:t>
      </w:r>
      <w:r>
        <w:t xml:space="preserve"> · 2</w:t>
      </w:r>
      <w:r w:rsidRPr="008D56D6">
        <w:rPr>
          <w:vertAlign w:val="superscript"/>
        </w:rPr>
        <w:t>n</w:t>
      </w:r>
      <w:r w:rsidRPr="008D56D6">
        <w:t>-nel.</w:t>
      </w:r>
      <w:r>
        <w:t xml:space="preserve"> </w:t>
      </w:r>
      <w:r w:rsidRPr="008D56D6">
        <w:t>Ez még exponenciális függvénye</w:t>
      </w:r>
      <w:r>
        <w:t xml:space="preserve"> </w:t>
      </w:r>
      <w:r w:rsidRPr="008D56D6">
        <w:t>n-</w:t>
      </w:r>
      <w:proofErr w:type="spellStart"/>
      <w:r w:rsidRPr="008D56D6">
        <w:t>nek</w:t>
      </w:r>
      <w:proofErr w:type="spellEnd"/>
      <w:r w:rsidRPr="008D56D6">
        <w:t>, de sokkal jobb, mint az</w:t>
      </w:r>
      <w:r>
        <w:t xml:space="preserve"> n! </w:t>
      </w:r>
      <w:r w:rsidRPr="008D56D6">
        <w:t xml:space="preserve">lépést használó </w:t>
      </w:r>
      <w:proofErr w:type="spellStart"/>
      <w:r w:rsidRPr="008D56D6">
        <w:t>brute</w:t>
      </w:r>
      <w:proofErr w:type="spellEnd"/>
      <w:r w:rsidRPr="008D56D6">
        <w:t xml:space="preserve"> </w:t>
      </w:r>
      <w:proofErr w:type="spellStart"/>
      <w:r w:rsidRPr="008D56D6">
        <w:t>force</w:t>
      </w:r>
      <w:proofErr w:type="spellEnd"/>
      <w:r w:rsidRPr="008D56D6">
        <w:t xml:space="preserve"> („nyers erő”) módszer.</w:t>
      </w:r>
    </w:p>
    <w:p w:rsidR="00B91C72" w:rsidRDefault="00B91C72" w:rsidP="00540FB3"/>
    <w:p w:rsidR="008D56D6" w:rsidRDefault="008D56D6" w:rsidP="00540FB3"/>
    <w:p w:rsidR="008D56D6" w:rsidRDefault="008D56D6" w:rsidP="00540FB3"/>
    <w:p w:rsidR="00846944" w:rsidRDefault="00846944" w:rsidP="004F68AC">
      <w:r>
        <w:t xml:space="preserve">Egyed, </w:t>
      </w:r>
      <w:proofErr w:type="spellStart"/>
      <w:r>
        <w:t>egyedek</w:t>
      </w:r>
      <w:proofErr w:type="spellEnd"/>
      <w:r>
        <w:t xml:space="preserve"> reprezentációja</w:t>
      </w:r>
    </w:p>
    <w:p w:rsidR="00846944" w:rsidRDefault="00846944" w:rsidP="004F68AC">
      <w:r>
        <w:t>GA esetében a különböz</w:t>
      </w:r>
      <w:r w:rsidR="00FE550B">
        <w:t>ő</w:t>
      </w:r>
      <w:r>
        <w:t xml:space="preserve"> lehetséges megoldásokat </w:t>
      </w:r>
      <w:proofErr w:type="spellStart"/>
      <w:r>
        <w:t>egyedeknek</w:t>
      </w:r>
      <w:proofErr w:type="spellEnd"/>
      <w:r>
        <w:t xml:space="preserve"> (species) nevezzük. Az algoritmus megvalósítása szempontjából az els</w:t>
      </w:r>
      <w:r w:rsidR="00FE550B">
        <w:t>ő</w:t>
      </w:r>
      <w:r>
        <w:t xml:space="preserve"> lényeges dolog, az </w:t>
      </w:r>
      <w:proofErr w:type="spellStart"/>
      <w:r>
        <w:t>egyedek</w:t>
      </w:r>
      <w:proofErr w:type="spellEnd"/>
      <w:r>
        <w:t xml:space="preserve"> ábrázolása. Leggyakoribb esetek a bitsorozattal, vektorokkal vagy permutációval történ</w:t>
      </w:r>
      <w:r w:rsidR="00FE550B">
        <w:t>ő</w:t>
      </w:r>
      <w:r>
        <w:t xml:space="preserve"> ábrázolás, esetleg ezek valamely kompozíciójából alkotott struktúra. Az </w:t>
      </w:r>
      <w:proofErr w:type="spellStart"/>
      <w:r>
        <w:t>egyedeket</w:t>
      </w:r>
      <w:proofErr w:type="spellEnd"/>
      <w:r>
        <w:t xml:space="preserve"> nagy E-vel jelöljük.</w:t>
      </w:r>
    </w:p>
    <w:p w:rsidR="00FE550B" w:rsidRDefault="00FE550B" w:rsidP="004F68AC"/>
    <w:p w:rsidR="00FE550B" w:rsidRDefault="00FE550B" w:rsidP="004F68AC">
      <w:r>
        <w:t>Bitsorozat</w:t>
      </w:r>
    </w:p>
    <w:p w:rsidR="00FE550B" w:rsidRDefault="00FE550B" w:rsidP="004F68AC">
      <w:r>
        <w:t xml:space="preserve">Bitsorozattal reprezentáljuk az </w:t>
      </w:r>
      <w:proofErr w:type="spellStart"/>
      <w:r>
        <w:t>egyedeket</w:t>
      </w:r>
      <w:proofErr w:type="spellEnd"/>
      <w:r>
        <w:t>, ha valamely tulajdonsághalmazzal írjuk le azokat, és mindössze arra vagyunk kíváncsiak, hogy az adott tulajdonság jellemzi-e a példányt</w:t>
      </w:r>
      <w:r w:rsidR="000C3413">
        <w:t xml:space="preserve"> vagy sem</w:t>
      </w:r>
      <w:r>
        <w:t>. Előnye alacsony tárigénye, illetve, hogy könnyű számításokat végezni vele.</w:t>
      </w:r>
    </w:p>
    <w:p w:rsidR="00FE550B" w:rsidRDefault="00FE550B" w:rsidP="00E21325">
      <w:pPr>
        <w:jc w:val="center"/>
      </w:pPr>
    </w:p>
    <w:p w:rsidR="00FE550B" w:rsidRDefault="00FE550B" w:rsidP="00FE550B">
      <w:r>
        <w:t>Vektor</w:t>
      </w:r>
    </w:p>
    <w:p w:rsidR="00FE550B" w:rsidRDefault="00FE550B" w:rsidP="00FE550B">
      <w:r>
        <w:t xml:space="preserve">Másik gyakori ábrázolás a (valós) vektoros ábrázolás. Ezt olyan esetekben érdemes használni, ha fontos az </w:t>
      </w:r>
      <w:proofErr w:type="spellStart"/>
      <w:r>
        <w:t>egyedek</w:t>
      </w:r>
      <w:proofErr w:type="spellEnd"/>
      <w:r>
        <w:t xml:space="preserve"> egyes tulajdonságainak mennyiségi értéke is.</w:t>
      </w:r>
      <w:r w:rsidR="000B48D6">
        <w:t xml:space="preserve"> </w:t>
      </w:r>
      <w:r>
        <w:t xml:space="preserve">Vektoros megoldásokkal nagyon sok minden könnyen leírható, és a számítások is jól </w:t>
      </w:r>
      <w:proofErr w:type="spellStart"/>
      <w:r>
        <w:t>elvégezhet</w:t>
      </w:r>
      <w:r w:rsidR="000B48D6">
        <w:t>ő</w:t>
      </w:r>
      <w:r w:rsidR="000C3413">
        <w:t>e</w:t>
      </w:r>
      <w:r>
        <w:t>k</w:t>
      </w:r>
      <w:proofErr w:type="spellEnd"/>
      <w:r>
        <w:t xml:space="preserve"> alapvet</w:t>
      </w:r>
      <w:r w:rsidR="000B48D6">
        <w:t>ő</w:t>
      </w:r>
      <w:r>
        <w:t xml:space="preserve"> lineáris algebrai ismeretekkel. Vektorokkal bármely olyan egyedtípus ábrázolható, amelyet fix darabszámú mennyiséggel/költséggel jellemezhet</w:t>
      </w:r>
      <w:r w:rsidR="000B48D6">
        <w:t>ő</w:t>
      </w:r>
      <w:r>
        <w:t xml:space="preserve"> tulajdonság ír le.</w:t>
      </w:r>
    </w:p>
    <w:p w:rsidR="000B48D6" w:rsidRDefault="000B48D6" w:rsidP="00FE550B"/>
    <w:p w:rsidR="000B48D6" w:rsidRDefault="000B48D6" w:rsidP="00FE550B">
      <w:r>
        <w:t>Permutáció</w:t>
      </w:r>
    </w:p>
    <w:p w:rsidR="000B48D6" w:rsidRDefault="000B48D6" w:rsidP="000B48D6">
      <w:r>
        <w:t>Sok esetben egy összesség bejárására kell sorrendet adnunk (gráfalgoritmusok, pl. utazó ügynök probléma), ilyenkor a megoldás az elemek egy permutációja lesz. Az ábrázolás itt is valós vektorral történik, a vektor elemei az alapelemek sorszámai lesznek a felsorolás sorrendjében.</w:t>
      </w:r>
    </w:p>
    <w:p w:rsidR="00BA5622" w:rsidRDefault="006D6F3A" w:rsidP="00BA5622">
      <w:pPr>
        <w:rPr>
          <w:i/>
        </w:rPr>
      </w:pPr>
      <w:r>
        <w:rPr>
          <w:i/>
          <w:noProof/>
        </w:rPr>
        <w:drawing>
          <wp:inline distT="0" distB="0" distL="0" distR="0">
            <wp:extent cx="5267325" cy="247650"/>
            <wp:effectExtent l="0" t="0" r="0" b="0"/>
            <wp:docPr id="22" name="Kép 22" descr="genetic-figure-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enetic-figure-1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22" w:rsidRDefault="00BA5622" w:rsidP="00BA5622">
      <w:pPr>
        <w:rPr>
          <w:i/>
        </w:rPr>
      </w:pPr>
      <w:r w:rsidRPr="00FE550B">
        <w:rPr>
          <w:i/>
        </w:rPr>
        <w:t xml:space="preserve">Egy </w:t>
      </w:r>
      <w:r w:rsidR="00921AB0">
        <w:rPr>
          <w:i/>
        </w:rPr>
        <w:t>permutációval</w:t>
      </w:r>
      <w:r w:rsidRPr="00FE550B">
        <w:rPr>
          <w:i/>
        </w:rPr>
        <w:t xml:space="preserve"> ábrázolt kromoszóma. Az egyes biteket a biológiával analóg módon alléleknek is nevezik.</w:t>
      </w:r>
      <w:r w:rsidR="00CF3B5F">
        <w:rPr>
          <w:i/>
        </w:rPr>
        <w:t xml:space="preserve"> Jelen esetben egy 15 városból álló utazó ügynök probléma egyik egyede.</w:t>
      </w:r>
    </w:p>
    <w:p w:rsidR="00BA5622" w:rsidRDefault="00BA5622" w:rsidP="000B48D6"/>
    <w:p w:rsidR="000B48D6" w:rsidRDefault="000B48D6" w:rsidP="000B48D6">
      <w:r>
        <w:lastRenderedPageBreak/>
        <w:t>A klasszikus genetikus algoritmusok bitsorozattal, vagy valós vektorral megvalósított genotípusos ábrázolást használnak, de az egyedi probléma ismeretében lehetséges egy másfajta, hatékonyabb megoldás is. Mivel a véges bitsorozatok tekinthetők azonosnak a {0,1} alaphalmaz feletti vektorterekből vett vektoroknak, továbbiakban csak a valós vektoros ábrázolással foglalkozunk.</w:t>
      </w:r>
    </w:p>
    <w:p w:rsidR="000B48D6" w:rsidRDefault="000B48D6" w:rsidP="000B48D6"/>
    <w:p w:rsidR="000B48D6" w:rsidRDefault="000B48D6" w:rsidP="000B48D6">
      <w:r>
        <w:t>Populációk</w:t>
      </w:r>
    </w:p>
    <w:p w:rsidR="000B48D6" w:rsidRDefault="000B48D6" w:rsidP="000B48D6">
      <w:r>
        <w:t xml:space="preserve">Az </w:t>
      </w:r>
      <w:proofErr w:type="spellStart"/>
      <w:r>
        <w:t>egyedek</w:t>
      </w:r>
      <w:proofErr w:type="spellEnd"/>
      <w:r>
        <w:t xml:space="preserve"> egy adott időbeli összegségét nevezzük populációnak (</w:t>
      </w:r>
      <w:proofErr w:type="spellStart"/>
      <w:r>
        <w:t>population</w:t>
      </w:r>
      <w:proofErr w:type="spellEnd"/>
      <w:r>
        <w:t>). Egyszer</w:t>
      </w:r>
      <w:r w:rsidR="00C3552E">
        <w:t xml:space="preserve">ű </w:t>
      </w:r>
      <w:r>
        <w:t>lenne azt mondani, hogy ez a lehetséges megoldások egy halmaza, de ez nem igaz, mert egy</w:t>
      </w:r>
      <w:r w:rsidR="00C3552E">
        <w:t xml:space="preserve"> </w:t>
      </w:r>
      <w:r>
        <w:t>adott tulajdonságokkal rendelkez</w:t>
      </w:r>
      <w:r w:rsidR="00C3552E">
        <w:t>ő</w:t>
      </w:r>
      <w:r>
        <w:t xml:space="preserve"> egyed többszörösen benne lehet. A populációt P-vel</w:t>
      </w:r>
      <w:r w:rsidR="00C3552E">
        <w:t xml:space="preserve"> </w:t>
      </w:r>
      <w:r>
        <w:t xml:space="preserve">jelöljük. Ezen kívül használatos még a populáció méretére a </w:t>
      </w:r>
      <w:r w:rsidRPr="00477E4B">
        <w:rPr>
          <w:i/>
          <w:sz w:val="26"/>
          <w:szCs w:val="26"/>
        </w:rPr>
        <w:t>µ</w:t>
      </w:r>
      <w:r>
        <w:t xml:space="preserve"> </w:t>
      </w:r>
      <w:r w:rsidR="00C3552E">
        <w:t xml:space="preserve">= |P| </w:t>
      </w:r>
      <w:r>
        <w:t>jelölés (az elemszám</w:t>
      </w:r>
      <w:r w:rsidR="00C3552E">
        <w:t xml:space="preserve"> </w:t>
      </w:r>
      <w:r>
        <w:t>ebben az esetben számításba veszi a többszörös elemeket is).</w:t>
      </w:r>
    </w:p>
    <w:p w:rsidR="0066044D" w:rsidRDefault="006D6F3A" w:rsidP="0066044D">
      <w:pPr>
        <w:rPr>
          <w:i/>
        </w:rPr>
      </w:pPr>
      <w:r>
        <w:rPr>
          <w:i/>
          <w:noProof/>
        </w:rPr>
        <w:drawing>
          <wp:inline distT="0" distB="0" distL="0" distR="0">
            <wp:extent cx="5267325" cy="247650"/>
            <wp:effectExtent l="0" t="0" r="0" b="0"/>
            <wp:docPr id="23" name="Kép 23" descr="genetic-figure-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enetic-figure-1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7F" w:rsidRDefault="006D6F3A" w:rsidP="0066044D">
      <w:pPr>
        <w:rPr>
          <w:i/>
        </w:rPr>
      </w:pPr>
      <w:r>
        <w:rPr>
          <w:i/>
          <w:noProof/>
        </w:rPr>
        <w:drawing>
          <wp:inline distT="0" distB="0" distL="0" distR="0">
            <wp:extent cx="5267325" cy="247650"/>
            <wp:effectExtent l="0" t="0" r="0" b="0"/>
            <wp:docPr id="24" name="Kép 24" descr="genetic-figur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enetic-figure-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0A" w:rsidRDefault="006D6F3A" w:rsidP="0066044D">
      <w:pPr>
        <w:rPr>
          <w:i/>
        </w:rPr>
      </w:pPr>
      <w:r>
        <w:rPr>
          <w:i/>
          <w:noProof/>
        </w:rPr>
        <w:drawing>
          <wp:inline distT="0" distB="0" distL="0" distR="0">
            <wp:extent cx="5267325" cy="247650"/>
            <wp:effectExtent l="0" t="0" r="0" b="0"/>
            <wp:docPr id="25" name="Kép 25" descr="genetic-figure-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enetic-figure-1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7F" w:rsidRDefault="006D6F3A" w:rsidP="0066044D">
      <w:pPr>
        <w:rPr>
          <w:i/>
        </w:rPr>
      </w:pPr>
      <w:r>
        <w:rPr>
          <w:i/>
          <w:noProof/>
        </w:rPr>
        <w:drawing>
          <wp:inline distT="0" distB="0" distL="0" distR="0">
            <wp:extent cx="5267325" cy="247650"/>
            <wp:effectExtent l="0" t="0" r="0" b="0"/>
            <wp:docPr id="26" name="Kép 26" descr="genetic-figure-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enetic-figure-1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4D" w:rsidRDefault="0070297F" w:rsidP="0066044D">
      <w:r>
        <w:rPr>
          <w:i/>
        </w:rPr>
        <w:t>Az általam írt algoritmus 4 darab véletlenszerűen generált egyedből alkotja meg a kezdeti populációját.</w:t>
      </w:r>
    </w:p>
    <w:p w:rsidR="000B48D6" w:rsidRDefault="000B48D6" w:rsidP="000B48D6"/>
    <w:p w:rsidR="000B48D6" w:rsidRDefault="000B48D6" w:rsidP="000B48D6">
      <w:r>
        <w:t xml:space="preserve">Az algoritmus során a könnyebb számolás miatt gyakori az </w:t>
      </w:r>
      <w:proofErr w:type="spellStart"/>
      <w:r>
        <w:t>egyedek</w:t>
      </w:r>
      <w:proofErr w:type="spellEnd"/>
      <w:r>
        <w:t xml:space="preserve"> egyfajta kódolása. Egy ilyen kódolás adja az egyed genotípusát (</w:t>
      </w:r>
      <w:proofErr w:type="spellStart"/>
      <w:r>
        <w:t>genotype</w:t>
      </w:r>
      <w:proofErr w:type="spellEnd"/>
      <w:r>
        <w:t>). M</w:t>
      </w:r>
      <w:r w:rsidR="00C3552E">
        <w:t>ű</w:t>
      </w:r>
      <w:r>
        <w:t>veleteket az egyed genotípusával végzünk, a folyamat végén ebb</w:t>
      </w:r>
      <w:r w:rsidR="00C3552E">
        <w:t>ő</w:t>
      </w:r>
      <w:r>
        <w:t xml:space="preserve">l dekódoljuk az optimális megoldást. Az </w:t>
      </w:r>
      <w:proofErr w:type="spellStart"/>
      <w:r>
        <w:t>egyedeket</w:t>
      </w:r>
      <w:proofErr w:type="spellEnd"/>
      <w:r>
        <w:t xml:space="preserve"> leíró tulajdonságok megjelenésének összességét </w:t>
      </w:r>
      <w:proofErr w:type="spellStart"/>
      <w:r>
        <w:t>fenotípusnak</w:t>
      </w:r>
      <w:proofErr w:type="spellEnd"/>
      <w:r>
        <w:t xml:space="preserve"> (</w:t>
      </w:r>
      <w:proofErr w:type="spellStart"/>
      <w:r>
        <w:t>phenotype</w:t>
      </w:r>
      <w:proofErr w:type="spellEnd"/>
      <w:r>
        <w:t xml:space="preserve">) nevezzük. Felfogható úgy, hogy a </w:t>
      </w:r>
      <w:proofErr w:type="spellStart"/>
      <w:r>
        <w:t>fenotípus</w:t>
      </w:r>
      <w:proofErr w:type="spellEnd"/>
      <w:r>
        <w:t xml:space="preserve"> az egyed valóságban vett absztrakt vagy hétköznapi megjelenése, a genotípus ennek egy leképezése valamely az algoritmus során használható adattípusba. Ezt a leképezést kódoló függvénynek, a kimeneti változóit géneknek (</w:t>
      </w:r>
      <w:proofErr w:type="spellStart"/>
      <w:r>
        <w:t>gene</w:t>
      </w:r>
      <w:proofErr w:type="spellEnd"/>
      <w:r>
        <w:t>), azok adott egyednél felvett értékeit alléloknak (</w:t>
      </w:r>
      <w:proofErr w:type="spellStart"/>
      <w:r>
        <w:t>allele</w:t>
      </w:r>
      <w:proofErr w:type="spellEnd"/>
      <w:r>
        <w:t xml:space="preserve">) nevezzük. Ezek szerint, a kódoló függvény az egyes </w:t>
      </w:r>
      <w:proofErr w:type="spellStart"/>
      <w:r>
        <w:t>egyedek</w:t>
      </w:r>
      <w:proofErr w:type="spellEnd"/>
      <w:r>
        <w:t xml:space="preserve"> tulajdonságait képezi le génekbe.</w:t>
      </w:r>
    </w:p>
    <w:p w:rsidR="00A83F58" w:rsidRDefault="00807E0A" w:rsidP="000B48D6">
      <w:r>
        <w:t xml:space="preserve">Jelen esetben szükségtelen a genotípusok alkalmazása, annyira egyszerű a probléma, illetve annak leképzése. Az </w:t>
      </w:r>
      <w:proofErr w:type="spellStart"/>
      <w:r>
        <w:t>egyedek</w:t>
      </w:r>
      <w:proofErr w:type="spellEnd"/>
      <w:r>
        <w:t xml:space="preserve"> a városok sorszámaiból alkotott permutációt tárolják. A távhőrendszer optimálása során már alkalmazható lett volna a genotípusok használata. Adott esetben egy egyed </w:t>
      </w:r>
      <w:proofErr w:type="spellStart"/>
      <w:r>
        <w:t>fenotípusát</w:t>
      </w:r>
      <w:proofErr w:type="spellEnd"/>
      <w:r>
        <w:t xml:space="preserve"> egy olyan lista írja le, </w:t>
      </w:r>
      <w:r w:rsidR="002F3224">
        <w:t>ahol az</w:t>
      </w:r>
      <w:r>
        <w:t xml:space="preserve"> elem</w:t>
      </w:r>
      <w:r w:rsidR="002F3224">
        <w:t>ek (allélok)</w:t>
      </w:r>
      <w:r>
        <w:t xml:space="preserve"> a különböző szakaszokhoz tartozó csőméreteket </w:t>
      </w:r>
      <w:r w:rsidR="002F3224">
        <w:t>jelentik. Ebben az esetben a vonatkozó genotípus egy olyan lista lehetett volna, ahol az elemek (gének) a csőméretek sorszámát jelzik. Programozási szempontból ez praktikus lett volna, de ezzel együtt is fölöslegesnek éreztem a genotípusok alkalmazását, és a forráskód megírása során kihagytam őket az algoritmusból.</w:t>
      </w:r>
    </w:p>
    <w:p w:rsidR="00807E0A" w:rsidRDefault="00807E0A" w:rsidP="000B48D6"/>
    <w:p w:rsidR="008D526E" w:rsidRDefault="008D526E" w:rsidP="008D526E">
      <w:r>
        <w:t>A GA minden egyes iterációs lépése újabb és újabb populációkat állít elő. Az iterációs lépések során keletkező populációkat generációknak (</w:t>
      </w:r>
      <w:proofErr w:type="spellStart"/>
      <w:r>
        <w:t>generation</w:t>
      </w:r>
      <w:proofErr w:type="spellEnd"/>
      <w:r>
        <w:t xml:space="preserve">) hívjuk. Az algoritmus minden generáció során új populációt állít elő az aktuális felhasználásával. Az új </w:t>
      </w:r>
      <w:proofErr w:type="spellStart"/>
      <w:r>
        <w:t>egyedek</w:t>
      </w:r>
      <w:proofErr w:type="spellEnd"/>
      <w:r>
        <w:t xml:space="preserve"> beépülnek a populáció</w:t>
      </w:r>
      <w:r w:rsidR="002F3224">
        <w:t>ba</w:t>
      </w:r>
      <w:r>
        <w:t xml:space="preserve"> lecserélve annak néhány, vagy akár az összes tagját. Utóbbi esetben generációs (</w:t>
      </w:r>
      <w:proofErr w:type="spellStart"/>
      <w:r>
        <w:t>generational</w:t>
      </w:r>
      <w:proofErr w:type="spellEnd"/>
      <w:r>
        <w:t>) algoritmusról beszélhetünk. Ha a populáció mindössze egy elem</w:t>
      </w:r>
      <w:r w:rsidR="002F3224">
        <w:t>ű</w:t>
      </w:r>
      <w:r>
        <w:t xml:space="preserve"> (</w:t>
      </w:r>
      <w:r w:rsidRPr="00477E4B">
        <w:rPr>
          <w:i/>
          <w:sz w:val="26"/>
          <w:szCs w:val="26"/>
        </w:rPr>
        <w:t>µ</w:t>
      </w:r>
      <w:r>
        <w:t xml:space="preserve"> = 1), akkor helybeni (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state</w:t>
      </w:r>
      <w:proofErr w:type="spellEnd"/>
      <w:r>
        <w:t>) az algoritmus. Sok esetben szokták az aktuális populáció adott számú, százalékú legjobb példányát automatikusan, változtatás nélkül bepakolni az újba. Az ilyen megvalósítást elitistának (</w:t>
      </w:r>
      <w:proofErr w:type="spellStart"/>
      <w:r>
        <w:t>elitist</w:t>
      </w:r>
      <w:proofErr w:type="spellEnd"/>
      <w:r>
        <w:t>) hívjuk.</w:t>
      </w:r>
    </w:p>
    <w:p w:rsidR="008D526E" w:rsidRDefault="002F3224" w:rsidP="008D526E">
      <w:r>
        <w:t xml:space="preserve">Az utazó ügynök probléma során elitista </w:t>
      </w:r>
      <w:r w:rsidR="006009DB">
        <w:t>szelekción alapuló populációkat alkotott a program minden generációban. A kezdeti 4 elem mellé különböző módszerekkel képzett további 8-at és a 12 elemből választotta ki a 4 legjobb tulajdonságút, majd vette azt a következő populáció alapjául. Az iterációk végén egyre inkább jellemző, hogy folyamatosan ugyanaz a 4 elem jut tovább a következő generációba.</w:t>
      </w:r>
    </w:p>
    <w:p w:rsidR="002F3224" w:rsidRDefault="002F3224" w:rsidP="008D526E"/>
    <w:p w:rsidR="008D526E" w:rsidRDefault="008D526E" w:rsidP="008D526E">
      <w:r>
        <w:t>Fitneszfüggvény</w:t>
      </w:r>
    </w:p>
    <w:p w:rsidR="008D526E" w:rsidRDefault="008D526E" w:rsidP="008D526E">
      <w:r>
        <w:t>A megoldások értékeit egy rátermettségi- vagy szokásos terminológiával fitneszfüggvény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 segítségével adjuk meg. Ennek a függvénynek kell heurisztikusan keresni a globális optimumát. Így érvényesül a darwini „legrátermettebb túlélése” elv, mivel minél rátermettebb egy elem, annál jobban megközelíti a fitneszfüggvény értéke a globális szélsőértéket. A fit</w:t>
      </w:r>
      <w:r w:rsidR="006009DB">
        <w:t>n</w:t>
      </w:r>
      <w:r>
        <w:t xml:space="preserve">eszfüggvény megválasztása lehet a legnehezebb feladat, és egyben a legfontosabb is, hiszen ennek segítségével mérjük az </w:t>
      </w:r>
      <w:proofErr w:type="spellStart"/>
      <w:r>
        <w:t>egyedek</w:t>
      </w:r>
      <w:proofErr w:type="spellEnd"/>
      <w:r>
        <w:t xml:space="preserve"> teljesítményét, alkalmasságát.</w:t>
      </w:r>
    </w:p>
    <w:p w:rsidR="008D526E" w:rsidRDefault="008D526E" w:rsidP="008D526E">
      <w:r>
        <w:t>Kiszámolása az algoritmus szempontjából sok időt vesz igénybe, ezért megválasztása jelentős a futási idő szerint is. Ha kromoszóma n bit hosszúságú, akkor a rátermettségi függvény a keresési téren egy n-dimenziós rátermettségi tájképet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landscape</w:t>
      </w:r>
      <w:proofErr w:type="spellEnd"/>
      <w:r>
        <w:t>) határoz meg. Valós vektorok esetén ez a függvény egy n-dimenziós folytonos valós függvény lesz. A GA megoldása ekvivalens a rátermettségi tájkép globális széls</w:t>
      </w:r>
      <w:r w:rsidR="004F2691">
        <w:t>ő</w:t>
      </w:r>
      <w:r>
        <w:t>értékének keresésével.</w:t>
      </w:r>
    </w:p>
    <w:p w:rsidR="006009DB" w:rsidRDefault="006009DB" w:rsidP="008D526E">
      <w:r>
        <w:t xml:space="preserve">Az utazó ügynök probléma esetén egyértelmű a </w:t>
      </w:r>
      <w:r w:rsidR="007C1127">
        <w:t>fitneszfüggvény</w:t>
      </w:r>
      <w:r>
        <w:t xml:space="preserve"> kérdése: </w:t>
      </w:r>
      <w:r w:rsidR="007C1127">
        <w:t xml:space="preserve">amelyik egyed permutációjához rövidebb körbejárási út tartozik, az lesz a rátermettebb. Ehhez alkottam egy 15x15-ös szimmetrikus mátrixot, melyet feltöltöttem a különböző városok közötti távolságokkal. Véletlenszám generátort használtam, így természetesen a síkban nem lenne kivitelezhető a városok elrendezése (csak egy 14 dimenziós térben). Szerencsére a genetikus algoritmus helyes működése független attól, hogy valóságban a 15 város leképezhető távolságokra helyezkedik-e el egymástól. Röviden: a fitneszfüggvény az egyed első elemét betölti egy „sor” változóba, a másodikat pedig egy „oszlop” változóba. </w:t>
      </w:r>
      <w:r w:rsidR="00831B22">
        <w:t xml:space="preserve">Ezek együtt fogják kiadni a távolság-mátrix megfelelő elemét. Ezután a „sor” változó a második elem lesz, az „oszlop” változó pedig a harmadik. </w:t>
      </w:r>
      <w:r w:rsidR="00831B22">
        <w:lastRenderedPageBreak/>
        <w:t>Eközben a távolságokat folyamatosan összeadja a program egy „fitnesz” változóba. Végül az egyed utolsó és első eleme fogja meghatározni az összesített távolsághoz adandó utolsó értéket a mátrixból.</w:t>
      </w:r>
    </w:p>
    <w:p w:rsidR="00477E4B" w:rsidRDefault="00477E4B" w:rsidP="008D526E"/>
    <w:p w:rsidR="007D69DE" w:rsidRDefault="007D69DE" w:rsidP="00EB4DE6">
      <w:r>
        <w:t>Szelekció</w:t>
      </w:r>
    </w:p>
    <w:p w:rsidR="00240959" w:rsidRDefault="00240959" w:rsidP="00242640">
      <w:pPr>
        <w:spacing w:after="120"/>
      </w:pPr>
      <w:r>
        <w:t xml:space="preserve">Alapvető fontossággal bír az algoritmus szempontjából, hogy miként jutunk új megoldásokhoz. A meglévő </w:t>
      </w:r>
      <w:proofErr w:type="spellStart"/>
      <w:r>
        <w:t>egyedeken</w:t>
      </w:r>
      <w:proofErr w:type="spellEnd"/>
      <w:r>
        <w:t xml:space="preserve"> végzett m</w:t>
      </w:r>
      <w:r w:rsidR="00242640">
        <w:t>ű</w:t>
      </w:r>
      <w:r>
        <w:t>veleteket, amelyek új lehetséges megoldásokat állítanak el</w:t>
      </w:r>
      <w:r w:rsidR="00242640">
        <w:t>ő</w:t>
      </w:r>
      <w:r>
        <w:t xml:space="preserve"> keres</w:t>
      </w:r>
      <w:r w:rsidR="00242640">
        <w:t>ő</w:t>
      </w:r>
      <w:r>
        <w:t xml:space="preserve"> operátoroknak hívjuk. Háromféle operátort különböztetünk meg, melyek mindegyikét, vagy egy részét használjuk az eljárás során. Ezek: a szelekció, rekombináció, és a mutáció.</w:t>
      </w:r>
    </w:p>
    <w:p w:rsidR="00240959" w:rsidRDefault="00240959" w:rsidP="00242640">
      <w:pPr>
        <w:spacing w:after="120"/>
      </w:pPr>
      <w:r>
        <w:t>Az egyedkiválasztás, vagy szelekció (</w:t>
      </w:r>
      <w:proofErr w:type="spellStart"/>
      <w:r>
        <w:t>selection</w:t>
      </w:r>
      <w:proofErr w:type="spellEnd"/>
      <w:r>
        <w:t>) operátor az aktuális populációból alkalmas szül</w:t>
      </w:r>
      <w:r w:rsidR="00242640">
        <w:t>ő</w:t>
      </w:r>
      <w:r>
        <w:t>ket (párokat) választ, utódnemzés céljából. Ez azért is fontos, mert a módszer használata során nem kívánunk „légb</w:t>
      </w:r>
      <w:r w:rsidR="00242640">
        <w:t>ő</w:t>
      </w:r>
      <w:r>
        <w:t xml:space="preserve">l kapott” adatokkal </w:t>
      </w:r>
      <w:proofErr w:type="spellStart"/>
      <w:r>
        <w:t>kisérletezni</w:t>
      </w:r>
      <w:proofErr w:type="spellEnd"/>
      <w:r>
        <w:t>, hanem szeretnénk az addig elért eredményeket felhasználva tökéletesíteni azokat. A m</w:t>
      </w:r>
      <w:r w:rsidR="00242640">
        <w:t>ű</w:t>
      </w:r>
      <w:r>
        <w:t>velet során a szelekciós állományból (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) választunk bizonyos feltételek szerint </w:t>
      </w:r>
      <w:proofErr w:type="spellStart"/>
      <w:r>
        <w:t>egyedeket</w:t>
      </w:r>
      <w:proofErr w:type="spellEnd"/>
      <w:r>
        <w:t>, és helyezzük a szül</w:t>
      </w:r>
      <w:r w:rsidR="00242640">
        <w:t>ő</w:t>
      </w:r>
      <w:r>
        <w:t>i állományba (</w:t>
      </w:r>
      <w:proofErr w:type="spellStart"/>
      <w:r>
        <w:t>mating</w:t>
      </w:r>
      <w:proofErr w:type="spellEnd"/>
      <w:r>
        <w:t xml:space="preserve"> </w:t>
      </w:r>
      <w:proofErr w:type="spellStart"/>
      <w:r>
        <w:t>pool</w:t>
      </w:r>
      <w:proofErr w:type="spellEnd"/>
      <w:r>
        <w:t>). A szelekciós állomány kezdetben általában megegyezik a teljes populációval. A szül</w:t>
      </w:r>
      <w:r w:rsidR="00242640">
        <w:t>ő</w:t>
      </w:r>
      <w:r>
        <w:t xml:space="preserve">i állományt addig kell növelni, amíg az </w:t>
      </w:r>
      <w:r w:rsidR="00242640">
        <w:t>ú</w:t>
      </w:r>
      <w:r>
        <w:t xml:space="preserve">j </w:t>
      </w:r>
      <w:proofErr w:type="spellStart"/>
      <w:r>
        <w:t>egyedek</w:t>
      </w:r>
      <w:proofErr w:type="spellEnd"/>
      <w:r>
        <w:t xml:space="preserve"> létrehozásához elegend</w:t>
      </w:r>
      <w:r w:rsidR="00242640">
        <w:t>ő</w:t>
      </w:r>
      <w:r>
        <w:t xml:space="preserve"> szül</w:t>
      </w:r>
      <w:r w:rsidR="00242640">
        <w:t>ő</w:t>
      </w:r>
      <w:r>
        <w:t xml:space="preserve"> nem kerül bele, ez a GA esetében klasszikusan megegyezik a populáció méretével.</w:t>
      </w:r>
    </w:p>
    <w:p w:rsidR="00EB4DE6" w:rsidRDefault="00240959" w:rsidP="0085166B">
      <w:pPr>
        <w:spacing w:after="480"/>
      </w:pPr>
      <w:r>
        <w:t>Az egymástól különböz</w:t>
      </w:r>
      <w:r w:rsidR="00242640">
        <w:t>ő</w:t>
      </w:r>
      <w:r>
        <w:t xml:space="preserve"> szelekciós metódusok m</w:t>
      </w:r>
      <w:r w:rsidR="00242640">
        <w:t>ű</w:t>
      </w:r>
      <w:r>
        <w:t>ködését összehasonlíthatjuk, értékelhetjük többféle tulajdonsággal. A szelekciós intenzitás (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>) a populáció átlagos rátermettségének változását mutatja a szelekció hatására:</w:t>
      </w:r>
    </w:p>
    <w:p w:rsidR="00232222" w:rsidRDefault="006D6F3A" w:rsidP="00232222">
      <w:pPr>
        <w:spacing w:after="480"/>
        <w:jc w:val="center"/>
      </w:pPr>
      <w:r>
        <w:rPr>
          <w:noProof/>
        </w:rPr>
        <w:drawing>
          <wp:inline distT="0" distB="0" distL="0" distR="0">
            <wp:extent cx="1752600" cy="1352550"/>
            <wp:effectExtent l="0" t="0" r="0" b="0"/>
            <wp:docPr id="27" name="Kép 27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00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222" w:rsidRDefault="00232222" w:rsidP="00232222">
      <w:pPr>
        <w:spacing w:after="480"/>
        <w:jc w:val="left"/>
      </w:pPr>
      <w:r>
        <w:t xml:space="preserve">Ahol </w:t>
      </w:r>
      <w:proofErr w:type="spellStart"/>
      <w:r>
        <w:t>P΄a</w:t>
      </w:r>
      <w:proofErr w:type="spellEnd"/>
      <w:r>
        <w:t xml:space="preserve"> szelekcióval létrehozott populációt jelöli. Vagyis az intenzitás az új és régi populációk átlag rátermettségének különbsége, osztva az új populáció szórásával.</w:t>
      </w:r>
    </w:p>
    <w:p w:rsidR="00232222" w:rsidRDefault="00232222" w:rsidP="00232222">
      <w:pPr>
        <w:spacing w:after="480"/>
        <w:jc w:val="left"/>
      </w:pPr>
      <w:r>
        <w:t>A változatosság elvesztése (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diversity</w:t>
      </w:r>
      <w:proofErr w:type="spellEnd"/>
      <w:r>
        <w:t xml:space="preserve">) azon </w:t>
      </w:r>
      <w:proofErr w:type="spellStart"/>
      <w:r>
        <w:t>egyedek</w:t>
      </w:r>
      <w:proofErr w:type="spellEnd"/>
      <w:r>
        <w:t xml:space="preserve"> aránya, amelyek nem kerültek kiválasztásra. Azaz:</w:t>
      </w:r>
    </w:p>
    <w:p w:rsidR="00232222" w:rsidRDefault="006D6F3A" w:rsidP="00232222">
      <w:pPr>
        <w:spacing w:after="480"/>
        <w:jc w:val="center"/>
      </w:pPr>
      <w:r>
        <w:rPr>
          <w:noProof/>
        </w:rPr>
        <w:lastRenderedPageBreak/>
        <w:drawing>
          <wp:inline distT="0" distB="0" distL="0" distR="0">
            <wp:extent cx="2733675" cy="571500"/>
            <wp:effectExtent l="0" t="0" r="0" b="0"/>
            <wp:docPr id="28" name="Kép 28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00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222" w:rsidRDefault="00232222" w:rsidP="00232222">
      <w:pPr>
        <w:spacing w:after="480"/>
        <w:jc w:val="left"/>
      </w:pPr>
      <w:r>
        <w:t>Ezen tulajdonságokkal jól vizsgálhatjuk az algoritmusunk szelekciós működését. A szelekciós intenzitás megmutatja, hogy az algoritmus milyen mértékben választja ki a legrátermettebb egyéneket. Ha a változatosság elvesztése túl magas, félő, hogy a keresési tér beszűküléséhez és korai, nem feltétlenül globális optimumhoz való konvergenciához vezet, mivel az új populáció túl sok azonos egyedből áll.</w:t>
      </w:r>
    </w:p>
    <w:p w:rsidR="007D69DE" w:rsidRDefault="002B7E43" w:rsidP="00AA790E">
      <w:pPr>
        <w:jc w:val="left"/>
      </w:pPr>
      <w:r w:rsidRPr="002B7E43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31" o:title=""/>
          </v:shape>
          <o:OLEObject Type="Embed" ProgID="Equation.3" ShapeID="_x0000_i1025" DrawAspect="Content" ObjectID="_1608461763" r:id="rId32"/>
        </w:object>
      </w:r>
      <w:r w:rsidR="00AA790E">
        <w:t>Véletlen kiválasztásos szelekció</w:t>
      </w:r>
    </w:p>
    <w:p w:rsidR="00AA790E" w:rsidRDefault="00AA790E" w:rsidP="00AA790E">
      <w:pPr>
        <w:jc w:val="left"/>
      </w:pPr>
      <w:r>
        <w:t xml:space="preserve">A legegyszerűbb, ámde legkevésbé hatékony szelekció. Gyakorlatilag az aktuális populációból véletlenszerűen választunk szülőket. Lehet ismétléses vagy ismétlés nélküli. Előbbinél a szelekció során minden egyes lépésnél minden egyed azonos eséllyel kiválasztható, míg az utóbbi esetben a már kiválasztott </w:t>
      </w:r>
      <w:proofErr w:type="spellStart"/>
      <w:r>
        <w:t>egyedek</w:t>
      </w:r>
      <w:proofErr w:type="spellEnd"/>
      <w:r>
        <w:t xml:space="preserve"> nem vesznek részt a további kiválasztásban. Legnagyobb hátránya az, hogy nem veszi figyelembe azt a darwini alapelvet, miszerint a rátermettebb </w:t>
      </w:r>
      <w:proofErr w:type="spellStart"/>
      <w:r>
        <w:t>egyedek</w:t>
      </w:r>
      <w:proofErr w:type="spellEnd"/>
      <w:r>
        <w:t xml:space="preserve"> nagyobb eséllyel érvényesülnek az egyedlétrehozásban.</w:t>
      </w:r>
    </w:p>
    <w:p w:rsidR="00AA790E" w:rsidRDefault="00DE5246" w:rsidP="00AA790E">
      <w:pPr>
        <w:jc w:val="left"/>
      </w:pPr>
      <w:r>
        <w:t>Rátermettség-arányos szelekció</w:t>
      </w:r>
    </w:p>
    <w:p w:rsidR="00DE5246" w:rsidRDefault="00DE5246" w:rsidP="00DE5246">
      <w:pPr>
        <w:jc w:val="left"/>
      </w:pPr>
      <w:r>
        <w:t>A rátermettség-arányos szelekció (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proportionate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) esetében egy egyed kiválasztásának valószínősége annál magasabb, minél nagyobb a rátermettsége a populáció átlagához viszonyítva. Visszatevéses szelekció, azaz minden lépésnél mindegyik példány (újra) kiválasztható</w:t>
      </w:r>
      <w:r w:rsidR="008F215F">
        <w:t>.</w:t>
      </w:r>
    </w:p>
    <w:p w:rsidR="008F215F" w:rsidRDefault="008F215F" w:rsidP="008F215F">
      <w:pPr>
        <w:jc w:val="left"/>
      </w:pPr>
      <w:r>
        <w:t xml:space="preserve">Megvalósítása általában a rulett módszerrel történik, ami az egyik </w:t>
      </w:r>
      <w:proofErr w:type="spellStart"/>
      <w:r>
        <w:t>legrégebbi</w:t>
      </w:r>
      <w:proofErr w:type="spellEnd"/>
      <w:r>
        <w:t xml:space="preserve">, és leginkább használt szelekciós operátor. Az algoritmus analógiája egy rulettkerék: a kerületén felvesszük az </w:t>
      </w:r>
      <w:proofErr w:type="spellStart"/>
      <w:r>
        <w:t>egyedeket</w:t>
      </w:r>
      <w:proofErr w:type="spellEnd"/>
      <w:r>
        <w:t xml:space="preserve"> p(Ê) hosszarányú körcikkekkel. Ahol a „golyó” megáll, az egyed kiválasztásra kerül.</w:t>
      </w:r>
    </w:p>
    <w:p w:rsidR="008F215F" w:rsidRDefault="008F215F" w:rsidP="008F215F">
      <w:pPr>
        <w:jc w:val="left"/>
      </w:pPr>
      <w:r>
        <w:t xml:space="preserve">Előnye, hogy könnyen megvalósítható, és figyelembe veszi a szülők rátermettségét. Hátránya, hogy egy nagy rátermettségű egyed aránytalanul sokszor bekerülhet a szülők közé, ezáltal beszűkülhet az algoritmus keresési tere. Ennek elkerülésére szokták a </w:t>
      </w:r>
      <w:proofErr w:type="spellStart"/>
      <w:r>
        <w:t>fitnessz</w:t>
      </w:r>
      <w:proofErr w:type="spellEnd"/>
      <w:r>
        <w:t xml:space="preserve"> függvényt skálázni (</w:t>
      </w:r>
      <w:proofErr w:type="spellStart"/>
      <w:r>
        <w:t>scaling</w:t>
      </w:r>
      <w:proofErr w:type="spellEnd"/>
      <w:r>
        <w:t xml:space="preserve">). Például, ha a </w:t>
      </w:r>
      <w:proofErr w:type="spellStart"/>
      <w:r>
        <w:t>fitnessz</w:t>
      </w:r>
      <w:proofErr w:type="spellEnd"/>
      <w:r>
        <w:t xml:space="preserve"> függvény exponenciális, akkor egy megfelelő g(x) = c - log(x) függvény lineárissá teheti.</w:t>
      </w:r>
    </w:p>
    <w:p w:rsidR="008F215F" w:rsidRDefault="006D6F3A" w:rsidP="00EB6565">
      <w:pPr>
        <w:jc w:val="center"/>
      </w:pPr>
      <w:r>
        <w:rPr>
          <w:noProof/>
        </w:rPr>
        <w:drawing>
          <wp:inline distT="0" distB="0" distL="0" distR="0">
            <wp:extent cx="1543050" cy="1504950"/>
            <wp:effectExtent l="0" t="0" r="0" b="0"/>
            <wp:docPr id="30" name="Kép 30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00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5F" w:rsidRDefault="008F215F" w:rsidP="008F215F">
      <w:pPr>
        <w:jc w:val="left"/>
      </w:pPr>
      <w:r>
        <w:lastRenderedPageBreak/>
        <w:t xml:space="preserve">Rulett szelekció szemléltetése kördiagrammal. Az egyes </w:t>
      </w:r>
      <w:proofErr w:type="spellStart"/>
      <w:r>
        <w:t>egyedek</w:t>
      </w:r>
      <w:proofErr w:type="spellEnd"/>
      <w:r>
        <w:t xml:space="preserve"> kiválasztási esélye a körcikkely méretével arányos</w:t>
      </w:r>
    </w:p>
    <w:p w:rsidR="00EB6565" w:rsidRDefault="00EB6565" w:rsidP="008F215F">
      <w:pPr>
        <w:jc w:val="left"/>
      </w:pPr>
      <w:r>
        <w:t>Sztochasztikus univerzális mintavétel</w:t>
      </w:r>
    </w:p>
    <w:p w:rsidR="00EB6565" w:rsidRDefault="00EB6565" w:rsidP="00EB6565">
      <w:pPr>
        <w:jc w:val="left"/>
      </w:pPr>
      <w:r>
        <w:t>A sztochasztikus univerzális mintavétel (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, SUS) </w:t>
      </w:r>
      <w:proofErr w:type="spellStart"/>
      <w:r>
        <w:t>fitnessz</w:t>
      </w:r>
      <w:proofErr w:type="spellEnd"/>
      <w:r>
        <w:t xml:space="preserve"> alapú szelekció. A rulett szelekció olyan módosított változata, amely minimalizálja a művelet során az azonos </w:t>
      </w:r>
      <w:proofErr w:type="spellStart"/>
      <w:r>
        <w:t>egyedek</w:t>
      </w:r>
      <w:proofErr w:type="spellEnd"/>
      <w:r>
        <w:t xml:space="preserve"> többszörös kiválasztását. Itt úgy osztjuk fel a rulettkereket, hogy figyelembe vesszük az </w:t>
      </w:r>
      <w:proofErr w:type="spellStart"/>
      <w:r>
        <w:t>egyedek</w:t>
      </w:r>
      <w:proofErr w:type="spellEnd"/>
      <w:r>
        <w:t xml:space="preserve"> várhatókiválasztásainak számát:</w:t>
      </w:r>
    </w:p>
    <w:p w:rsidR="00EB6565" w:rsidRDefault="006D6F3A" w:rsidP="00EB6565">
      <w:pPr>
        <w:jc w:val="center"/>
      </w:pPr>
      <w:r>
        <w:rPr>
          <w:noProof/>
        </w:rPr>
        <w:drawing>
          <wp:inline distT="0" distB="0" distL="0" distR="0">
            <wp:extent cx="1295400" cy="285750"/>
            <wp:effectExtent l="0" t="0" r="0" b="0"/>
            <wp:docPr id="31" name="Kép 31" descr="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00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65" w:rsidRDefault="00EB6565" w:rsidP="00EB6565">
      <w:pPr>
        <w:jc w:val="left"/>
      </w:pPr>
      <w:r>
        <w:t xml:space="preserve">A rulett kerületén </w:t>
      </w:r>
      <w:r w:rsidRPr="00EB6565">
        <w:rPr>
          <w:i/>
          <w:sz w:val="28"/>
        </w:rPr>
        <w:t>µ</w:t>
      </w:r>
      <w:r>
        <w:t xml:space="preserve"> darab mutatót helyezünk, azt egyenlő részekre felosztva. „Pörgetés” után azt az egyedet választjuk ki, amelyik a leközelebbi mutatóhoz esik pörgésirány szerint.</w:t>
      </w:r>
    </w:p>
    <w:p w:rsidR="00EB6565" w:rsidRDefault="00EB6565" w:rsidP="00EB6565">
      <w:pPr>
        <w:jc w:val="left"/>
      </w:pPr>
      <w:r>
        <w:t>Lineáris rangsorolás</w:t>
      </w:r>
    </w:p>
    <w:p w:rsidR="00EB6565" w:rsidRDefault="00EB6565" w:rsidP="00EB6565">
      <w:pPr>
        <w:jc w:val="left"/>
      </w:pPr>
      <w:r>
        <w:t xml:space="preserve">A </w:t>
      </w:r>
      <w:proofErr w:type="spellStart"/>
      <w:r>
        <w:t>rangsorolásos</w:t>
      </w:r>
      <w:proofErr w:type="spellEnd"/>
      <w:r>
        <w:t xml:space="preserve"> szelekció (</w:t>
      </w:r>
      <w:proofErr w:type="spellStart"/>
      <w:r>
        <w:t>ranking</w:t>
      </w:r>
      <w:proofErr w:type="spellEnd"/>
      <w:r>
        <w:t xml:space="preserve">,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ranking</w:t>
      </w:r>
      <w:proofErr w:type="spellEnd"/>
      <w:r>
        <w:t xml:space="preserve">) szintén a </w:t>
      </w:r>
      <w:proofErr w:type="spellStart"/>
      <w:r>
        <w:t>fitnesszérték</w:t>
      </w:r>
      <w:proofErr w:type="spellEnd"/>
      <w:r>
        <w:t xml:space="preserve"> alapú módszereknél előforduló </w:t>
      </w:r>
      <w:proofErr w:type="spellStart"/>
      <w:r>
        <w:t>szórásbeli</w:t>
      </w:r>
      <w:proofErr w:type="spellEnd"/>
      <w:r>
        <w:t xml:space="preserve"> hátulütőket kívánja kiküszöbölni. A populáció egyedeit </w:t>
      </w:r>
      <w:proofErr w:type="spellStart"/>
      <w:r>
        <w:t>sorbarendezzük</w:t>
      </w:r>
      <w:proofErr w:type="spellEnd"/>
      <w:r>
        <w:t xml:space="preserve"> rátermettség szerint, kezdve a legrosszabbtól a legrátermettebbig. A sorszámozás egyedi, tehát azonos </w:t>
      </w:r>
      <w:proofErr w:type="spellStart"/>
      <w:r>
        <w:t>fitnessz</w:t>
      </w:r>
      <w:proofErr w:type="spellEnd"/>
      <w:r>
        <w:t xml:space="preserve"> értékű </w:t>
      </w:r>
      <w:proofErr w:type="spellStart"/>
      <w:r>
        <w:t>egyedek</w:t>
      </w:r>
      <w:proofErr w:type="spellEnd"/>
      <w:r>
        <w:t xml:space="preserve"> sorszáma eltérő. Az egyes </w:t>
      </w:r>
      <w:proofErr w:type="spellStart"/>
      <w:r>
        <w:t>egyedek</w:t>
      </w:r>
      <w:proofErr w:type="spellEnd"/>
      <w:r>
        <w:t xml:space="preserve"> kiválasztásának valószínősége lineárisan függ azok sorszámától:</w:t>
      </w:r>
    </w:p>
    <w:p w:rsidR="00EB6565" w:rsidRDefault="006D6F3A" w:rsidP="00EB6565">
      <w:pPr>
        <w:jc w:val="center"/>
      </w:pPr>
      <w:r>
        <w:rPr>
          <w:noProof/>
        </w:rPr>
        <w:drawing>
          <wp:inline distT="0" distB="0" distL="0" distR="0">
            <wp:extent cx="2257425" cy="857250"/>
            <wp:effectExtent l="0" t="0" r="0" b="0"/>
            <wp:docPr id="32" name="Kép 32" descr="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00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65" w:rsidRDefault="00EB6565" w:rsidP="00EB6565">
      <w:pPr>
        <w:jc w:val="left"/>
      </w:pPr>
      <w:r>
        <w:t xml:space="preserve">Ahol </w:t>
      </w:r>
      <w:r w:rsidRPr="00EB6565">
        <w:rPr>
          <w:i/>
          <w:sz w:val="28"/>
        </w:rPr>
        <w:t>η</w:t>
      </w:r>
      <w:r>
        <w:t xml:space="preserve"> a legrosszabb rátermettségű példány kiválasztási valószínősége (0 ≤ </w:t>
      </w:r>
      <w:r w:rsidRPr="00EB6565">
        <w:rPr>
          <w:i/>
          <w:sz w:val="28"/>
        </w:rPr>
        <w:t>η</w:t>
      </w:r>
      <w:r>
        <w:t xml:space="preserve"> ≤ 1). A legrátermettebb egyed szelekciós esélye 2-</w:t>
      </w:r>
      <w:r w:rsidRPr="00EB6565">
        <w:rPr>
          <w:i/>
          <w:sz w:val="28"/>
        </w:rPr>
        <w:t>η</w:t>
      </w:r>
      <w:r>
        <w:t xml:space="preserve"> lesz, a köztes elemek valószínűségei lineárisan eloszlanak a két szélsőérték között.</w:t>
      </w:r>
    </w:p>
    <w:p w:rsidR="00EB6565" w:rsidRDefault="00EB6565" w:rsidP="00EB6565">
      <w:pPr>
        <w:jc w:val="left"/>
      </w:pPr>
      <w:r>
        <w:t>Pár-verseny szelekció</w:t>
      </w:r>
    </w:p>
    <w:p w:rsidR="00EB6565" w:rsidRDefault="00EB6565" w:rsidP="00EB6565">
      <w:pPr>
        <w:jc w:val="left"/>
      </w:pPr>
      <w:r>
        <w:t>A verseng</w:t>
      </w:r>
      <w:r w:rsidR="006C39B8">
        <w:t>ő</w:t>
      </w:r>
      <w:r>
        <w:t>, vag</w:t>
      </w:r>
      <w:r w:rsidR="006C39B8">
        <w:t>y</w:t>
      </w:r>
      <w:r>
        <w:t xml:space="preserve"> pár-verseny szelekció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tournament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) nem </w:t>
      </w:r>
      <w:proofErr w:type="spellStart"/>
      <w:r>
        <w:t>fitnessz</w:t>
      </w:r>
      <w:proofErr w:type="spellEnd"/>
      <w:r>
        <w:t xml:space="preserve"> arányos szelekció. A módszer </w:t>
      </w:r>
      <w:r w:rsidR="006C39B8" w:rsidRPr="00EB6565">
        <w:rPr>
          <w:i/>
          <w:sz w:val="28"/>
        </w:rPr>
        <w:t>µ</w:t>
      </w:r>
      <w:r>
        <w:t xml:space="preserve"> lépéses ciklusból áll. Minden lépésben el</w:t>
      </w:r>
      <w:r w:rsidR="006C39B8">
        <w:t>ő</w:t>
      </w:r>
      <w:r>
        <w:t>re rögzített T (</w:t>
      </w:r>
      <w:proofErr w:type="spellStart"/>
      <w:r>
        <w:t>tour</w:t>
      </w:r>
      <w:proofErr w:type="spellEnd"/>
      <w:r>
        <w:t>) darab elemet választunk ki véletlenszer</w:t>
      </w:r>
      <w:r w:rsidR="006C39B8">
        <w:t>ű</w:t>
      </w:r>
      <w:r>
        <w:t>en a populációból. Majd az így kapott elemek közül a legrátermettebbet választjuk a szül</w:t>
      </w:r>
      <w:r w:rsidR="006C39B8">
        <w:t>ő</w:t>
      </w:r>
      <w:r>
        <w:t>k közé. Pár-versenyr</w:t>
      </w:r>
      <w:r w:rsidR="006C39B8">
        <w:t>ő</w:t>
      </w:r>
      <w:r>
        <w:t>l valójában T=2 esetén beszélhetünk, ami a leggyakrabban használt paraméterérték. El</w:t>
      </w:r>
      <w:r w:rsidR="006C39B8">
        <w:t>ő</w:t>
      </w:r>
      <w:r>
        <w:t>nye, hogy kisebb eséllyel veszít a változatosságból, cserébe általánosan kisebb a szelekciós intenzitás, mint a rátermettség arányos metódusoknál.</w:t>
      </w:r>
    </w:p>
    <w:p w:rsidR="006C39B8" w:rsidRDefault="006C39B8" w:rsidP="00EB6565">
      <w:pPr>
        <w:jc w:val="left"/>
      </w:pPr>
      <w:r>
        <w:t>Rekombináció</w:t>
      </w:r>
    </w:p>
    <w:p w:rsidR="006C39B8" w:rsidRDefault="006C39B8" w:rsidP="006C39B8">
      <w:pPr>
        <w:jc w:val="left"/>
      </w:pPr>
      <w:r>
        <w:t>A rekombináció (</w:t>
      </w:r>
      <w:proofErr w:type="spellStart"/>
      <w:r>
        <w:t>recombination</w:t>
      </w:r>
      <w:proofErr w:type="spellEnd"/>
      <w:r>
        <w:t xml:space="preserve">) operátor két egyed (szülők) reprezentációjából generál új egyedet, egyedeket. Ez a klasszikus biológiai utód létrehozásának felel meg. A GA alapvető kereső operátora a rekombináció, az új </w:t>
      </w:r>
      <w:proofErr w:type="spellStart"/>
      <w:r>
        <w:t>egyedek</w:t>
      </w:r>
      <w:proofErr w:type="spellEnd"/>
      <w:r>
        <w:t xml:space="preserve"> létrehozásában döntő szerepet játszik.</w:t>
      </w:r>
    </w:p>
    <w:p w:rsidR="006C39B8" w:rsidRDefault="006C39B8" w:rsidP="006C39B8">
      <w:pPr>
        <w:jc w:val="left"/>
      </w:pPr>
      <w:r>
        <w:t>Egypontos keresztezés</w:t>
      </w:r>
    </w:p>
    <w:p w:rsidR="006C39B8" w:rsidRDefault="006C39B8" w:rsidP="006C39B8">
      <w:pPr>
        <w:jc w:val="left"/>
      </w:pPr>
      <w:r>
        <w:lastRenderedPageBreak/>
        <w:t xml:space="preserve">Egypontos keresztezésnél (1-point </w:t>
      </w:r>
      <w:proofErr w:type="spellStart"/>
      <w:r>
        <w:t>crossover</w:t>
      </w:r>
      <w:proofErr w:type="spellEnd"/>
      <w:r>
        <w:t xml:space="preserve">) az </w:t>
      </w:r>
      <w:proofErr w:type="spellStart"/>
      <w:r>
        <w:t>egyedeket</w:t>
      </w:r>
      <w:proofErr w:type="spellEnd"/>
      <w:r>
        <w:t xml:space="preserve"> egy véletlenszerűen kiválasztott i. bitnél (1 ≤ i </w:t>
      </w:r>
      <w:proofErr w:type="gramStart"/>
      <w:r>
        <w:t>&lt; n</w:t>
      </w:r>
      <w:proofErr w:type="gramEnd"/>
      <w:r>
        <w:t xml:space="preserve">) elvágjuk. Az új egyed az egyik szülő tulajdonságait </w:t>
      </w:r>
      <w:proofErr w:type="gramStart"/>
      <w:r>
        <w:t>1,...</w:t>
      </w:r>
      <w:proofErr w:type="gramEnd"/>
      <w:r>
        <w:t>,i bitig, a másik szülő tulajdonságait (i+1),...,n-</w:t>
      </w:r>
      <w:proofErr w:type="spellStart"/>
      <w:r>
        <w:t>ig</w:t>
      </w:r>
      <w:proofErr w:type="spellEnd"/>
      <w:r>
        <w:t xml:space="preserve"> </w:t>
      </w:r>
      <w:proofErr w:type="spellStart"/>
      <w:r>
        <w:t>örökli</w:t>
      </w:r>
      <w:proofErr w:type="spellEnd"/>
      <w:r>
        <w:t>. Lehetséges két új egyed (testvérek) létrehozása is: a második keletkező egyed, analóg módon a szülők kromoszómáinak másik feléből áll össze, ahogy azt az alábbi ábra is mutatja.</w:t>
      </w:r>
    </w:p>
    <w:p w:rsidR="006C39B8" w:rsidRDefault="006D6F3A" w:rsidP="006C39B8">
      <w:pPr>
        <w:jc w:val="center"/>
      </w:pPr>
      <w:r>
        <w:rPr>
          <w:noProof/>
        </w:rPr>
        <w:drawing>
          <wp:inline distT="0" distB="0" distL="0" distR="0">
            <wp:extent cx="3343275" cy="1762125"/>
            <wp:effectExtent l="0" t="0" r="0" b="0"/>
            <wp:docPr id="33" name="Kép 33" descr="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00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B8" w:rsidRDefault="006C39B8" w:rsidP="006C39B8">
      <w:pPr>
        <w:jc w:val="center"/>
        <w:rPr>
          <w:i/>
        </w:rPr>
      </w:pPr>
      <w:r w:rsidRPr="006C39B8">
        <w:rPr>
          <w:i/>
        </w:rPr>
        <w:t>Egypontos keresztezés. A keresztezési pont (</w:t>
      </w:r>
      <w:proofErr w:type="spellStart"/>
      <w:r w:rsidRPr="006C39B8">
        <w:rPr>
          <w:i/>
        </w:rPr>
        <w:t>crossover</w:t>
      </w:r>
      <w:proofErr w:type="spellEnd"/>
      <w:r w:rsidRPr="006C39B8">
        <w:rPr>
          <w:i/>
        </w:rPr>
        <w:t xml:space="preserve"> </w:t>
      </w:r>
      <w:proofErr w:type="spellStart"/>
      <w:r w:rsidRPr="006C39B8">
        <w:rPr>
          <w:i/>
        </w:rPr>
        <w:t>point</w:t>
      </w:r>
      <w:proofErr w:type="spellEnd"/>
      <w:r w:rsidRPr="006C39B8">
        <w:rPr>
          <w:i/>
        </w:rPr>
        <w:t>) a 4. génnél van.</w:t>
      </w:r>
    </w:p>
    <w:p w:rsidR="006C39B8" w:rsidRDefault="006C39B8" w:rsidP="006C39B8">
      <w:pPr>
        <w:jc w:val="left"/>
      </w:pPr>
      <w:r>
        <w:t>Egyenletes keresztezés</w:t>
      </w:r>
    </w:p>
    <w:p w:rsidR="006C39B8" w:rsidRDefault="006C39B8" w:rsidP="006C39B8">
      <w:pPr>
        <w:jc w:val="left"/>
      </w:pPr>
      <w:r>
        <w:t xml:space="preserve">Egyenletes keresztezés (uniform </w:t>
      </w:r>
      <w:proofErr w:type="spellStart"/>
      <w:r>
        <w:t>crossover</w:t>
      </w:r>
      <w:proofErr w:type="spellEnd"/>
      <w:r>
        <w:t>, UX) használatával az utód egyes génjei a szülők azonos génjeinek valamelyike lesz. Az i. utódgén 0,5 eséllyel az egyik vagy a másik szülő azonos génje lesz. Ez alapján átlagosan a gének fele cserélődik ki a szülők között.</w:t>
      </w:r>
    </w:p>
    <w:p w:rsidR="006C39B8" w:rsidRDefault="006D6F3A" w:rsidP="006C39B8">
      <w:pPr>
        <w:jc w:val="center"/>
      </w:pPr>
      <w:r>
        <w:rPr>
          <w:noProof/>
        </w:rPr>
        <w:drawing>
          <wp:inline distT="0" distB="0" distL="0" distR="0">
            <wp:extent cx="3343275" cy="1828800"/>
            <wp:effectExtent l="0" t="0" r="0" b="0"/>
            <wp:docPr id="34" name="Kép 34" descr="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00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B8" w:rsidRPr="005B6E2E" w:rsidRDefault="006C39B8" w:rsidP="006C39B8">
      <w:pPr>
        <w:jc w:val="center"/>
        <w:rPr>
          <w:i/>
        </w:rPr>
      </w:pPr>
      <w:r w:rsidRPr="005B6E2E">
        <w:rPr>
          <w:i/>
        </w:rPr>
        <w:t>Egyenletes keresztezés. A két utód 4-4 génben tér el a szül</w:t>
      </w:r>
      <w:r w:rsidR="005B6E2E" w:rsidRPr="005B6E2E">
        <w:rPr>
          <w:i/>
        </w:rPr>
        <w:t>ő</w:t>
      </w:r>
      <w:r w:rsidRPr="005B6E2E">
        <w:rPr>
          <w:i/>
        </w:rPr>
        <w:t>kt</w:t>
      </w:r>
      <w:r w:rsidR="005B6E2E" w:rsidRPr="005B6E2E">
        <w:rPr>
          <w:i/>
        </w:rPr>
        <w:t>ő</w:t>
      </w:r>
      <w:r w:rsidRPr="005B6E2E">
        <w:rPr>
          <w:i/>
        </w:rPr>
        <w:t>l.</w:t>
      </w:r>
    </w:p>
    <w:p w:rsidR="006C39B8" w:rsidRDefault="005B6E2E" w:rsidP="006C39B8">
      <w:pPr>
        <w:jc w:val="left"/>
      </w:pPr>
      <w:r>
        <w:t>Formálisan leírva:</w:t>
      </w:r>
    </w:p>
    <w:p w:rsidR="005B6E2E" w:rsidRDefault="006D6F3A" w:rsidP="005B6E2E">
      <w:pPr>
        <w:jc w:val="center"/>
      </w:pPr>
      <w:r>
        <w:rPr>
          <w:noProof/>
        </w:rPr>
        <w:drawing>
          <wp:inline distT="0" distB="0" distL="0" distR="0">
            <wp:extent cx="1466850" cy="228600"/>
            <wp:effectExtent l="0" t="0" r="0" b="0"/>
            <wp:docPr id="35" name="Kép 35" descr="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00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E2E" w:rsidRDefault="005B6E2E" w:rsidP="005B6E2E">
      <w:pPr>
        <w:jc w:val="left"/>
      </w:pPr>
      <w:r>
        <w:t xml:space="preserve">Ahol </w:t>
      </w:r>
      <w:r w:rsidRPr="005B6E2E">
        <w:rPr>
          <w:position w:val="-12"/>
          <w:sz w:val="32"/>
        </w:rPr>
        <w:object w:dxaOrig="240" w:dyaOrig="360">
          <v:shape id="_x0000_i1026" type="#_x0000_t75" style="width:12pt;height:18pt" o:ole="">
            <v:imagedata r:id="rId39" o:title=""/>
          </v:shape>
          <o:OLEObject Type="Embed" ProgID="Equation.3" ShapeID="_x0000_i1026" DrawAspect="Content" ObjectID="_1608461764" r:id="rId40"/>
        </w:object>
      </w:r>
      <w:r>
        <w:t xml:space="preserve"> az utód, </w:t>
      </w:r>
      <w:r w:rsidRPr="005B6E2E">
        <w:rPr>
          <w:position w:val="-12"/>
          <w:sz w:val="32"/>
        </w:rPr>
        <w:object w:dxaOrig="279" w:dyaOrig="360">
          <v:shape id="_x0000_i1027" type="#_x0000_t75" style="width:14.25pt;height:18pt" o:ole="">
            <v:imagedata r:id="rId41" o:title=""/>
          </v:shape>
          <o:OLEObject Type="Embed" ProgID="Equation.3" ShapeID="_x0000_i1027" DrawAspect="Content" ObjectID="_1608461765" r:id="rId42"/>
        </w:object>
      </w:r>
      <w:r>
        <w:t xml:space="preserve">, </w:t>
      </w:r>
      <w:r w:rsidRPr="005B6E2E">
        <w:rPr>
          <w:position w:val="-12"/>
          <w:sz w:val="32"/>
        </w:rPr>
        <w:object w:dxaOrig="240" w:dyaOrig="360">
          <v:shape id="_x0000_i1028" type="#_x0000_t75" style="width:12pt;height:18pt" o:ole="">
            <v:imagedata r:id="rId43" o:title=""/>
          </v:shape>
          <o:OLEObject Type="Embed" ProgID="Equation.3" ShapeID="_x0000_i1028" DrawAspect="Content" ObjectID="_1608461766" r:id="rId44"/>
        </w:object>
      </w:r>
      <w:r>
        <w:t xml:space="preserve"> a szülők megfelelő génjeit jelöli, </w:t>
      </w:r>
      <w:r w:rsidRPr="005B6E2E">
        <w:rPr>
          <w:i/>
          <w:sz w:val="26"/>
          <w:szCs w:val="26"/>
        </w:rPr>
        <w:t>a</w:t>
      </w:r>
      <w:r>
        <w:t xml:space="preserve"> pedig minden génre véletlenszerűen választott együttható {0,1} halmazból.</w:t>
      </w:r>
    </w:p>
    <w:p w:rsidR="005B6E2E" w:rsidRDefault="005B6E2E" w:rsidP="005B6E2E">
      <w:pPr>
        <w:jc w:val="left"/>
      </w:pPr>
      <w:r>
        <w:t>Köztes keresztezés</w:t>
      </w:r>
    </w:p>
    <w:p w:rsidR="005B6E2E" w:rsidRDefault="005B6E2E" w:rsidP="005B6E2E">
      <w:pPr>
        <w:jc w:val="left"/>
      </w:pPr>
      <w:r>
        <w:t>A köztes keresztezés (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recombination</w:t>
      </w:r>
      <w:proofErr w:type="spellEnd"/>
      <w:r>
        <w:t xml:space="preserve">) az egyenletes keresztezés kissé módosított változata. A különbség annyiban rejlik, hogy az előbb megadott formulában </w:t>
      </w:r>
      <w:proofErr w:type="gramStart"/>
      <w:r w:rsidRPr="005B6E2E">
        <w:rPr>
          <w:i/>
          <w:sz w:val="26"/>
          <w:szCs w:val="26"/>
        </w:rPr>
        <w:t>a</w:t>
      </w:r>
      <w:proofErr w:type="gramEnd"/>
      <w:r>
        <w:t xml:space="preserve"> értéke [-h, 1+h] intervallumban mozoghat (h ≥ 0). Tehát az utód génjeinek értéke szüleik génjeinek egy függvénye lesz, ami azt jelenti, hogy nem közvetlenül a szülői tulajdonságokat </w:t>
      </w:r>
      <w:proofErr w:type="spellStart"/>
      <w:r>
        <w:t>örökli</w:t>
      </w:r>
      <w:proofErr w:type="spellEnd"/>
      <w:r>
        <w:t>.</w:t>
      </w:r>
    </w:p>
    <w:p w:rsidR="005B6E2E" w:rsidRDefault="002D11DB" w:rsidP="005B6E2E">
      <w:pPr>
        <w:jc w:val="left"/>
      </w:pPr>
      <w:r>
        <w:lastRenderedPageBreak/>
        <w:t>Mutáció</w:t>
      </w:r>
    </w:p>
    <w:p w:rsidR="002D11DB" w:rsidRDefault="006C7C3A" w:rsidP="006C7C3A">
      <w:pPr>
        <w:jc w:val="left"/>
      </w:pPr>
      <w:r>
        <w:t>A mutáció (</w:t>
      </w:r>
      <w:proofErr w:type="spellStart"/>
      <w:r>
        <w:t>mutation</w:t>
      </w:r>
      <w:proofErr w:type="spellEnd"/>
      <w:r>
        <w:t xml:space="preserve">) operátor meglévő </w:t>
      </w:r>
      <w:proofErr w:type="spellStart"/>
      <w:r>
        <w:t>egyedeket</w:t>
      </w:r>
      <w:proofErr w:type="spellEnd"/>
      <w:r>
        <w:t xml:space="preserve"> módosít úgy, hogy véletlenszerűen megváltoztatja azok bizonyos tulajdonságait. A mutáció segít szélesíteni a keresési teret, viszont óvatosan szabad csak alkalmazni, mert elronthatja a gondosan kiválasztott szülői tulajdonságokat. Éppen ezért a mutáció jelentősége a GA folyamán csekély, egy tulajdonság megváltoztatásának esélye általában </w:t>
      </w:r>
      <w:r w:rsidRPr="006C7C3A">
        <w:rPr>
          <w:position w:val="-12"/>
          <w:sz w:val="32"/>
        </w:rPr>
        <w:object w:dxaOrig="340" w:dyaOrig="360">
          <v:shape id="_x0000_i1029" type="#_x0000_t75" style="width:17.25pt;height:18pt" o:ole="">
            <v:imagedata r:id="rId45" o:title=""/>
          </v:shape>
          <o:OLEObject Type="Embed" ProgID="Equation.3" ShapeID="_x0000_i1029" DrawAspect="Content" ObjectID="_1608461767" r:id="rId46"/>
        </w:object>
      </w:r>
      <w:r>
        <w:rPr>
          <w:sz w:val="32"/>
        </w:rPr>
        <w:t xml:space="preserve"> </w:t>
      </w:r>
      <w:r>
        <w:t xml:space="preserve">≤ </w:t>
      </w:r>
      <w:r w:rsidRPr="006C7C3A">
        <w:rPr>
          <w:position w:val="-6"/>
          <w:sz w:val="32"/>
        </w:rPr>
        <w:object w:dxaOrig="460" w:dyaOrig="320">
          <v:shape id="_x0000_i1030" type="#_x0000_t75" style="width:23.25pt;height:15.75pt" o:ole="">
            <v:imagedata r:id="rId47" o:title=""/>
          </v:shape>
          <o:OLEObject Type="Embed" ProgID="Equation.3" ShapeID="_x0000_i1030" DrawAspect="Content" ObjectID="_1608461768" r:id="rId48"/>
        </w:object>
      </w:r>
      <w:r>
        <w:rPr>
          <w:sz w:val="32"/>
        </w:rPr>
        <w:t>.</w:t>
      </w:r>
      <w:r>
        <w:t xml:space="preserve"> Ezt úgy kell érteni, hogy a mutáció valószínűsége </w:t>
      </w:r>
      <w:r w:rsidRPr="006C7C3A">
        <w:rPr>
          <w:position w:val="-12"/>
          <w:sz w:val="32"/>
        </w:rPr>
        <w:object w:dxaOrig="340" w:dyaOrig="360">
          <v:shape id="_x0000_i1031" type="#_x0000_t75" style="width:17.25pt;height:18pt" o:ole="">
            <v:imagedata r:id="rId45" o:title=""/>
          </v:shape>
          <o:OLEObject Type="Embed" ProgID="Equation.3" ShapeID="_x0000_i1031" DrawAspect="Content" ObjectID="_1608461769" r:id="rId49"/>
        </w:object>
      </w:r>
      <w:r>
        <w:t xml:space="preserve"> minden egyed, minden génjére. Az alábbiakban összefoglaljuk az általánosan használt mutáció megvalósításokat.</w:t>
      </w:r>
    </w:p>
    <w:p w:rsidR="006C7C3A" w:rsidRDefault="006C7C3A" w:rsidP="006C7C3A">
      <w:pPr>
        <w:jc w:val="left"/>
      </w:pPr>
      <w:r>
        <w:t xml:space="preserve">Véletlen </w:t>
      </w:r>
      <w:proofErr w:type="spellStart"/>
      <w:r>
        <w:t>génenkénti</w:t>
      </w:r>
      <w:proofErr w:type="spellEnd"/>
      <w:r>
        <w:t xml:space="preserve"> mutáció</w:t>
      </w:r>
    </w:p>
    <w:p w:rsidR="006C7C3A" w:rsidRDefault="006C7C3A" w:rsidP="006C7C3A">
      <w:pPr>
        <w:jc w:val="left"/>
      </w:pPr>
      <w:r>
        <w:t xml:space="preserve">A mutáció legegyszerűbb és legkézenfekvőbb formája, hogy az egyes géneket bizonyos valószínűséggel megváltoztatjuk. Bitsorozat esetén szimplán negáljuk a megfelelő értéket, valós vektoroknál az eredeti értéket egy véletlen értékkel helyettesítjük, ügyelve természetesen arra, hogy az új érték értelmezhető legyen az adott </w:t>
      </w:r>
      <w:proofErr w:type="spellStart"/>
      <w:r>
        <w:t>pozícíóban</w:t>
      </w:r>
      <w:proofErr w:type="spellEnd"/>
      <w:r>
        <w:t xml:space="preserve">. Egy másik verzió szerint találomra veszünk </w:t>
      </w:r>
      <w:r w:rsidR="00E21325">
        <w:t xml:space="preserve">n · </w:t>
      </w:r>
      <w:r w:rsidR="00E21325" w:rsidRPr="006C7C3A">
        <w:rPr>
          <w:position w:val="-12"/>
          <w:sz w:val="32"/>
        </w:rPr>
        <w:object w:dxaOrig="340" w:dyaOrig="360">
          <v:shape id="_x0000_i1032" type="#_x0000_t75" style="width:17.25pt;height:18pt" o:ole="">
            <v:imagedata r:id="rId45" o:title=""/>
          </v:shape>
          <o:OLEObject Type="Embed" ProgID="Equation.3" ShapeID="_x0000_i1032" DrawAspect="Content" ObjectID="_1608461770" r:id="rId50"/>
        </w:object>
      </w:r>
      <w:r>
        <w:rPr>
          <w:rFonts w:ascii="Cambria Math" w:hAnsi="Cambria Math" w:cs="Cambria Math"/>
        </w:rPr>
        <w:t xml:space="preserve"> </w:t>
      </w:r>
      <w:r>
        <w:t>darab gént, és azokat változtatjuk meg.</w:t>
      </w:r>
    </w:p>
    <w:p w:rsidR="00E21325" w:rsidRDefault="006D6F3A" w:rsidP="00E21325">
      <w:pPr>
        <w:jc w:val="center"/>
      </w:pPr>
      <w:r>
        <w:rPr>
          <w:noProof/>
        </w:rPr>
        <w:drawing>
          <wp:inline distT="0" distB="0" distL="0" distR="0">
            <wp:extent cx="3324225" cy="1038225"/>
            <wp:effectExtent l="0" t="0" r="0" b="0"/>
            <wp:docPr id="43" name="Kép 43" descr="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00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325" w:rsidRPr="00E21325" w:rsidRDefault="00E21325" w:rsidP="00E21325">
      <w:pPr>
        <w:jc w:val="center"/>
        <w:rPr>
          <w:i/>
        </w:rPr>
      </w:pPr>
      <w:r w:rsidRPr="00E21325">
        <w:rPr>
          <w:i/>
        </w:rPr>
        <w:t xml:space="preserve">Véletlen </w:t>
      </w:r>
      <w:proofErr w:type="spellStart"/>
      <w:r w:rsidRPr="00E21325">
        <w:rPr>
          <w:i/>
        </w:rPr>
        <w:t>bitenkénti</w:t>
      </w:r>
      <w:proofErr w:type="spellEnd"/>
      <w:r w:rsidRPr="00E21325">
        <w:rPr>
          <w:i/>
        </w:rPr>
        <w:t xml:space="preserve"> mutáció. A </w:t>
      </w:r>
      <w:proofErr w:type="spellStart"/>
      <w:r w:rsidRPr="00E21325">
        <w:rPr>
          <w:i/>
        </w:rPr>
        <w:t>mővelet</w:t>
      </w:r>
      <w:proofErr w:type="spellEnd"/>
      <w:r w:rsidRPr="00E21325">
        <w:rPr>
          <w:i/>
        </w:rPr>
        <w:t xml:space="preserve"> során az egyed 2 génje </w:t>
      </w:r>
      <w:proofErr w:type="spellStart"/>
      <w:r w:rsidRPr="00E21325">
        <w:rPr>
          <w:i/>
        </w:rPr>
        <w:t>negálódik</w:t>
      </w:r>
      <w:proofErr w:type="spellEnd"/>
      <w:r w:rsidRPr="00E21325">
        <w:rPr>
          <w:i/>
        </w:rPr>
        <w:t>.</w:t>
      </w:r>
    </w:p>
    <w:p w:rsidR="00E21325" w:rsidRDefault="00E21325" w:rsidP="006C7C3A">
      <w:pPr>
        <w:jc w:val="left"/>
      </w:pPr>
      <w:r>
        <w:t>Véletlen elemi permutáció</w:t>
      </w:r>
    </w:p>
    <w:p w:rsidR="00E21325" w:rsidRDefault="00E21325" w:rsidP="00E21325">
      <w:pPr>
        <w:jc w:val="left"/>
      </w:pPr>
      <w:r>
        <w:t xml:space="preserve">Egy másik könnyen megvalósítható mutációs algoritmus a véletlen elemi permutáció. Igazából akkor van jelentősége, ha az </w:t>
      </w:r>
      <w:proofErr w:type="spellStart"/>
      <w:r>
        <w:t>egyedek</w:t>
      </w:r>
      <w:proofErr w:type="spellEnd"/>
      <w:r>
        <w:t xml:space="preserve"> permutációkkal vannak ábrázolva, hiszen az esetben eme tulajdonságot nem szabad a mutáció során sem elrontani. Ilyenkor az aktuális permutációt megszorozhatjuk (i j) transzpozícióval (1 ≤ i, j ≤ n), aminek eredménye egy olyan permutáció lesz, amiben az i. és j. érték helyet cserél. A mutáció valószínűségét </w:t>
      </w:r>
      <w:proofErr w:type="spellStart"/>
      <w:r>
        <w:t>egyedenként</w:t>
      </w:r>
      <w:proofErr w:type="spellEnd"/>
      <w:r>
        <w:t xml:space="preserve"> vizsgáljuk, egy kiválasztott egyednél akár több elemi permutációt is végrehajthatunk.</w:t>
      </w:r>
    </w:p>
    <w:p w:rsidR="000C13C6" w:rsidRPr="006C39B8" w:rsidRDefault="000C13C6" w:rsidP="00E21325">
      <w:pPr>
        <w:jc w:val="left"/>
      </w:pPr>
    </w:p>
    <w:p w:rsidR="00501C3E" w:rsidRDefault="007F01CB">
      <w:pPr>
        <w:pStyle w:val="Cmsor1"/>
      </w:pPr>
      <w:bookmarkStart w:id="11" w:name="_Toc533348654"/>
      <w:r>
        <w:lastRenderedPageBreak/>
        <w:t>Távhőrendszerek tervezésének menete</w:t>
      </w:r>
      <w:bookmarkEnd w:id="11"/>
    </w:p>
    <w:p w:rsidR="00501C3E" w:rsidRDefault="00501C3E">
      <w:pPr>
        <w:pStyle w:val="Cmsor2"/>
      </w:pPr>
      <w:bookmarkStart w:id="12" w:name="_Toc533348655"/>
      <w:r>
        <w:t>Első részfeladat</w:t>
      </w:r>
      <w:bookmarkEnd w:id="12"/>
    </w:p>
    <w:p w:rsidR="00501C3E" w:rsidRDefault="00501C3E">
      <w:pPr>
        <w:pStyle w:val="Normlcmsorutn"/>
      </w:pPr>
    </w:p>
    <w:p w:rsidR="00501C3E" w:rsidRDefault="00501C3E"/>
    <w:p w:rsidR="00501C3E" w:rsidRDefault="00501C3E"/>
    <w:p w:rsidR="00501C3E" w:rsidRDefault="00501C3E"/>
    <w:p w:rsidR="00501C3E" w:rsidRDefault="007F01CB">
      <w:pPr>
        <w:pStyle w:val="Cmsor1"/>
      </w:pPr>
      <w:bookmarkStart w:id="13" w:name="_Toc533348656"/>
      <w:r>
        <w:lastRenderedPageBreak/>
        <w:t>Genetikus algoritmus alkalmazása a mátészalkai távhőrendszer optimalizálásához</w:t>
      </w:r>
      <w:bookmarkEnd w:id="13"/>
    </w:p>
    <w:p w:rsidR="00501C3E" w:rsidRDefault="00501C3E">
      <w:pPr>
        <w:pStyle w:val="Cmsor2"/>
      </w:pPr>
      <w:bookmarkStart w:id="14" w:name="_Toc533348657"/>
      <w:r>
        <w:t>Első részfeladat</w:t>
      </w:r>
      <w:bookmarkEnd w:id="14"/>
    </w:p>
    <w:p w:rsidR="00501C3E" w:rsidRDefault="00501C3E">
      <w:pPr>
        <w:pStyle w:val="Normlcmsorutn"/>
      </w:pPr>
      <w:proofErr w:type="spellStart"/>
      <w:r>
        <w:t>Főfeladatból</w:t>
      </w:r>
      <w:proofErr w:type="spellEnd"/>
      <w:r>
        <w:t xml:space="preserve"> lehetőleg háromnál több ne legyen!</w:t>
      </w:r>
    </w:p>
    <w:p w:rsidR="00501C3E" w:rsidRDefault="00501C3E"/>
    <w:p w:rsidR="00501C3E" w:rsidRDefault="00501C3E"/>
    <w:p w:rsidR="00501C3E" w:rsidRDefault="00501C3E">
      <w:pPr>
        <w:pStyle w:val="Cmsor2"/>
      </w:pPr>
      <w:bookmarkStart w:id="15" w:name="_Toc533348658"/>
      <w:r>
        <w:t>Második részfeladat</w:t>
      </w:r>
      <w:bookmarkEnd w:id="15"/>
    </w:p>
    <w:p w:rsidR="00501C3E" w:rsidRDefault="00501C3E">
      <w:pPr>
        <w:pStyle w:val="Normlcmsorutn"/>
      </w:pPr>
    </w:p>
    <w:p w:rsidR="00501C3E" w:rsidRDefault="00501C3E"/>
    <w:p w:rsidR="00501C3E" w:rsidRDefault="00501C3E">
      <w:pPr>
        <w:pStyle w:val="Cmsor2"/>
      </w:pPr>
      <w:bookmarkStart w:id="16" w:name="_Toc533348659"/>
      <w:r>
        <w:t>N-edik részfeladat</w:t>
      </w:r>
      <w:bookmarkEnd w:id="16"/>
    </w:p>
    <w:p w:rsidR="00501C3E" w:rsidRDefault="00501C3E">
      <w:pPr>
        <w:pStyle w:val="Normlcmsorutn"/>
      </w:pPr>
    </w:p>
    <w:p w:rsidR="00501C3E" w:rsidRDefault="00501C3E">
      <w:pPr>
        <w:pStyle w:val="Cmsor1"/>
      </w:pPr>
      <w:bookmarkStart w:id="17" w:name="_Toc533348660"/>
      <w:r>
        <w:lastRenderedPageBreak/>
        <w:t>Összefoglalás/Eredmények értékelése</w:t>
      </w:r>
      <w:bookmarkEnd w:id="17"/>
    </w:p>
    <w:p w:rsidR="00501C3E" w:rsidRDefault="00501C3E">
      <w:pPr>
        <w:pStyle w:val="Cmsor2"/>
      </w:pPr>
      <w:bookmarkStart w:id="18" w:name="_Toc533348661"/>
      <w:r>
        <w:t>Eredmények</w:t>
      </w:r>
      <w:bookmarkEnd w:id="18"/>
    </w:p>
    <w:p w:rsidR="00002FBB" w:rsidRDefault="00002FBB" w:rsidP="00002FBB">
      <w:pPr>
        <w:pStyle w:val="Normlcmsorutn"/>
      </w:pPr>
      <w:r>
        <w:t>Az összefoglaló értékelés a három oldalt lehetőleg ne haladja meg! Az elvégzett munka és eredményeinek bemutatása egyes szám első személyben fogalmazva.</w:t>
      </w:r>
    </w:p>
    <w:p w:rsidR="00501C3E" w:rsidRDefault="00501C3E"/>
    <w:p w:rsidR="00501C3E" w:rsidRDefault="00501C3E"/>
    <w:p w:rsidR="00501C3E" w:rsidRDefault="00501C3E">
      <w:pPr>
        <w:pStyle w:val="Cmsor2"/>
      </w:pPr>
      <w:bookmarkStart w:id="19" w:name="_Toc533348662"/>
      <w:r>
        <w:t>Javaslatok/Következtetések/Tanulságok</w:t>
      </w:r>
      <w:bookmarkEnd w:id="19"/>
    </w:p>
    <w:p w:rsidR="00002FBB" w:rsidRDefault="00002FBB" w:rsidP="00002FBB">
      <w:pPr>
        <w:pStyle w:val="Normlcmsorutn"/>
      </w:pPr>
      <w:r>
        <w:t xml:space="preserve">A feladat elkészítése során levont tanulságok összefoglalása. Javaslattétel, továbbfejlesztési lehetősége bemutatása, </w:t>
      </w:r>
      <w:proofErr w:type="spellStart"/>
      <w:r>
        <w:t>előretekintés</w:t>
      </w:r>
      <w:proofErr w:type="spellEnd"/>
      <w:r>
        <w:t xml:space="preserve"> a jövőbe stb.</w:t>
      </w:r>
    </w:p>
    <w:p w:rsidR="00501C3E" w:rsidRDefault="00501C3E"/>
    <w:p w:rsidR="00501C3E" w:rsidRDefault="00561469">
      <w:pPr>
        <w:pStyle w:val="Cmsor1"/>
        <w:tabs>
          <w:tab w:val="clear" w:pos="1134"/>
        </w:tabs>
      </w:pPr>
      <w:bookmarkStart w:id="20" w:name="_Toc533348663"/>
      <w:r>
        <w:lastRenderedPageBreak/>
        <w:t>Felhasznált források</w:t>
      </w:r>
      <w:bookmarkEnd w:id="20"/>
    </w:p>
    <w:p w:rsidR="00501C3E" w:rsidRDefault="005771E8" w:rsidP="006C0645">
      <w:pPr>
        <w:pStyle w:val="Irodalomjegyzkbejegyzs"/>
      </w:pPr>
      <w:proofErr w:type="spellStart"/>
      <w:r w:rsidRPr="005771E8">
        <w:rPr>
          <w:smallCaps/>
        </w:rPr>
        <w:t>Jelasity</w:t>
      </w:r>
      <w:proofErr w:type="spellEnd"/>
      <w:r w:rsidRPr="005771E8">
        <w:rPr>
          <w:smallCaps/>
        </w:rPr>
        <w:t>, Márk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5771E8">
        <w:rPr>
          <w:i/>
          <w:iCs/>
        </w:rPr>
        <w:t>Genetikus algoritmusok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5771E8">
        <w:t>(1999): 549-568.</w:t>
      </w:r>
    </w:p>
    <w:p w:rsidR="005771E8" w:rsidRDefault="005771E8" w:rsidP="005771E8">
      <w:pPr>
        <w:pStyle w:val="Irodalomjegyzkbejegyzs"/>
      </w:pPr>
      <w:bookmarkStart w:id="21" w:name="_Ref520862024"/>
      <w:r>
        <w:rPr>
          <w:smallCaps/>
        </w:rPr>
        <w:t>Szerző(k) Neve (1999)</w:t>
      </w:r>
      <w:r>
        <w:t xml:space="preserve">: </w:t>
      </w:r>
      <w:r>
        <w:rPr>
          <w:i/>
          <w:iCs/>
        </w:rPr>
        <w:t>Írásművének címe</w:t>
      </w:r>
      <w:r>
        <w:t>. Kiadó, Kiadó székhelye</w:t>
      </w:r>
      <w:bookmarkEnd w:id="21"/>
      <w:r>
        <w:t>. Egyéb azonosítók</w:t>
      </w:r>
    </w:p>
    <w:p w:rsidR="00501C3E" w:rsidRDefault="00501C3E">
      <w:pPr>
        <w:pStyle w:val="Irodalomjegyzkbejegyzs"/>
      </w:pPr>
    </w:p>
    <w:p w:rsidR="00501C3E" w:rsidRDefault="00501C3E">
      <w:pPr>
        <w:pStyle w:val="Irodalomjegyzkbejegyzs"/>
        <w:numPr>
          <w:ilvl w:val="0"/>
          <w:numId w:val="0"/>
        </w:numPr>
        <w:ind w:left="947" w:hanging="360"/>
      </w:pPr>
    </w:p>
    <w:p w:rsidR="00501C3E" w:rsidRDefault="00501C3E">
      <w:pPr>
        <w:pStyle w:val="Irodalomjegyzkbejegyzs"/>
        <w:numPr>
          <w:ilvl w:val="0"/>
          <w:numId w:val="0"/>
        </w:numPr>
        <w:ind w:left="947" w:hanging="360"/>
      </w:pPr>
    </w:p>
    <w:p w:rsidR="00501C3E" w:rsidRDefault="00501C3E">
      <w:pPr>
        <w:pStyle w:val="Irodalomjegyzkbejegyzs"/>
        <w:numPr>
          <w:ilvl w:val="0"/>
          <w:numId w:val="0"/>
        </w:numPr>
        <w:ind w:left="947" w:hanging="360"/>
      </w:pPr>
    </w:p>
    <w:p w:rsidR="00501C3E" w:rsidRDefault="00501C3E"/>
    <w:p w:rsidR="000D16ED" w:rsidRDefault="000D16ED" w:rsidP="000D16ED">
      <w:pPr>
        <w:pStyle w:val="Cmsor1"/>
      </w:pPr>
      <w:bookmarkStart w:id="22" w:name="_Toc533348664"/>
      <w:r>
        <w:lastRenderedPageBreak/>
        <w:t>Summary</w:t>
      </w:r>
      <w:bookmarkEnd w:id="22"/>
    </w:p>
    <w:p w:rsidR="000D16ED" w:rsidRDefault="000D16ED" w:rsidP="000D16ED">
      <w:pPr>
        <w:pStyle w:val="Normlcmsorutn"/>
      </w:pPr>
      <w:r>
        <w:t>Az elvégzett munka rövid, másfél oldalt meg nem haladó, de legalább 2/3 oldalnyi terjedelmű angol nyelvű összefoglalása.</w:t>
      </w:r>
    </w:p>
    <w:p w:rsidR="000D16ED" w:rsidRDefault="000D16ED"/>
    <w:p w:rsidR="000D16ED" w:rsidRDefault="000D16ED">
      <w:pPr>
        <w:rPr>
          <w:i/>
        </w:rPr>
      </w:pPr>
      <w:proofErr w:type="spellStart"/>
      <w:r>
        <w:t>Keywords</w:t>
      </w:r>
      <w:proofErr w:type="spellEnd"/>
      <w:r>
        <w:t xml:space="preserve">: </w:t>
      </w:r>
      <w:r w:rsidRPr="000D16ED">
        <w:rPr>
          <w:i/>
        </w:rPr>
        <w:t>keyword1, keyword2, keyword3</w:t>
      </w:r>
    </w:p>
    <w:sectPr w:rsidR="000D16ED" w:rsidSect="00BE23F9">
      <w:type w:val="continuous"/>
      <w:pgSz w:w="11906" w:h="16838" w:code="9"/>
      <w:pgMar w:top="1134" w:right="1134" w:bottom="1418" w:left="1134" w:header="1418" w:footer="1134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FA1" w:rsidRDefault="00012FA1">
      <w:r>
        <w:separator/>
      </w:r>
    </w:p>
  </w:endnote>
  <w:endnote w:type="continuationSeparator" w:id="0">
    <w:p w:rsidR="00012FA1" w:rsidRDefault="00012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3CB" w:rsidRDefault="001F13CB" w:rsidP="00E739C5">
    <w:pPr>
      <w:pStyle w:val="llb"/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19</w:t>
    </w:r>
    <w:r>
      <w:rPr>
        <w:rStyle w:val="Oldalszm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3CB" w:rsidRDefault="001F13CB" w:rsidP="005F3CBD">
    <w:pPr>
      <w:pStyle w:val="llb"/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vi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FA1" w:rsidRDefault="00012FA1">
      <w:r>
        <w:separator/>
      </w:r>
    </w:p>
  </w:footnote>
  <w:footnote w:type="continuationSeparator" w:id="0">
    <w:p w:rsidR="00012FA1" w:rsidRDefault="00012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3CB" w:rsidRDefault="001F13C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3CB" w:rsidRDefault="001F13C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79FA0B34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8" w:hanging="56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76"/>
        </w:tabs>
        <w:ind w:left="1844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84"/>
        </w:tabs>
        <w:ind w:left="2552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2"/>
        </w:tabs>
        <w:ind w:left="326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20"/>
        </w:tabs>
        <w:ind w:left="396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8"/>
        </w:tabs>
        <w:ind w:left="4676" w:hanging="708"/>
      </w:pPr>
      <w:rPr>
        <w:rFonts w:hint="default"/>
      </w:rPr>
    </w:lvl>
  </w:abstractNum>
  <w:abstractNum w:abstractNumId="1" w15:restartNumberingAfterBreak="0">
    <w:nsid w:val="25F43A44"/>
    <w:multiLevelType w:val="multilevel"/>
    <w:tmpl w:val="0F8A5D12"/>
    <w:lvl w:ilvl="0">
      <w:start w:val="1"/>
      <w:numFmt w:val="decimal"/>
      <w:pStyle w:val="Cmsor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FA721B3"/>
    <w:multiLevelType w:val="hybridMultilevel"/>
    <w:tmpl w:val="2DEE5A62"/>
    <w:lvl w:ilvl="0" w:tplc="4FBA023A">
      <w:start w:val="1"/>
      <w:numFmt w:val="decimal"/>
      <w:pStyle w:val="Irodalomjegyzkbejegyz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E87937"/>
    <w:multiLevelType w:val="hybridMultilevel"/>
    <w:tmpl w:val="0F7C7106"/>
    <w:lvl w:ilvl="0" w:tplc="8826B2D6"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8826B2D6"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85"/>
    <w:rsid w:val="00001765"/>
    <w:rsid w:val="00002FBB"/>
    <w:rsid w:val="00007D9E"/>
    <w:rsid w:val="00012FA1"/>
    <w:rsid w:val="00034D1C"/>
    <w:rsid w:val="00045B27"/>
    <w:rsid w:val="00052F0E"/>
    <w:rsid w:val="00062DAD"/>
    <w:rsid w:val="00080924"/>
    <w:rsid w:val="00083FFE"/>
    <w:rsid w:val="000B48D6"/>
    <w:rsid w:val="000C0D06"/>
    <w:rsid w:val="000C13C6"/>
    <w:rsid w:val="000C3413"/>
    <w:rsid w:val="000C5D5C"/>
    <w:rsid w:val="000D16ED"/>
    <w:rsid w:val="000D1DFF"/>
    <w:rsid w:val="000D49BF"/>
    <w:rsid w:val="000D4A94"/>
    <w:rsid w:val="000E6F90"/>
    <w:rsid w:val="001247B9"/>
    <w:rsid w:val="0014110C"/>
    <w:rsid w:val="0014427B"/>
    <w:rsid w:val="00147ABB"/>
    <w:rsid w:val="0016738A"/>
    <w:rsid w:val="00181BC4"/>
    <w:rsid w:val="001908C2"/>
    <w:rsid w:val="001A567B"/>
    <w:rsid w:val="001A56AA"/>
    <w:rsid w:val="001B6625"/>
    <w:rsid w:val="001C7716"/>
    <w:rsid w:val="001D634E"/>
    <w:rsid w:val="001E2C77"/>
    <w:rsid w:val="001E5CF7"/>
    <w:rsid w:val="001F13CB"/>
    <w:rsid w:val="0020080C"/>
    <w:rsid w:val="002223FF"/>
    <w:rsid w:val="002308B9"/>
    <w:rsid w:val="00232222"/>
    <w:rsid w:val="00240959"/>
    <w:rsid w:val="00242640"/>
    <w:rsid w:val="00252700"/>
    <w:rsid w:val="00260DF2"/>
    <w:rsid w:val="00260FC0"/>
    <w:rsid w:val="00262311"/>
    <w:rsid w:val="00262A61"/>
    <w:rsid w:val="0026427E"/>
    <w:rsid w:val="00265B5E"/>
    <w:rsid w:val="00280FA0"/>
    <w:rsid w:val="00285B86"/>
    <w:rsid w:val="002917E2"/>
    <w:rsid w:val="00294D36"/>
    <w:rsid w:val="002A5A29"/>
    <w:rsid w:val="002A680F"/>
    <w:rsid w:val="002B7E43"/>
    <w:rsid w:val="002C3185"/>
    <w:rsid w:val="002D1068"/>
    <w:rsid w:val="002D11DB"/>
    <w:rsid w:val="002E393B"/>
    <w:rsid w:val="002F3224"/>
    <w:rsid w:val="003067B2"/>
    <w:rsid w:val="00314F42"/>
    <w:rsid w:val="003162B0"/>
    <w:rsid w:val="00316602"/>
    <w:rsid w:val="00321B4D"/>
    <w:rsid w:val="00364B76"/>
    <w:rsid w:val="00366113"/>
    <w:rsid w:val="003722CB"/>
    <w:rsid w:val="003C6671"/>
    <w:rsid w:val="003E4241"/>
    <w:rsid w:val="003E7603"/>
    <w:rsid w:val="003F6FF2"/>
    <w:rsid w:val="00405C1D"/>
    <w:rsid w:val="00420A34"/>
    <w:rsid w:val="00445E33"/>
    <w:rsid w:val="00465DA7"/>
    <w:rsid w:val="0047170A"/>
    <w:rsid w:val="00477E4B"/>
    <w:rsid w:val="004821D6"/>
    <w:rsid w:val="004903DA"/>
    <w:rsid w:val="00492B1F"/>
    <w:rsid w:val="004977F4"/>
    <w:rsid w:val="004A0F15"/>
    <w:rsid w:val="004B10D4"/>
    <w:rsid w:val="004C27F2"/>
    <w:rsid w:val="004E2ED1"/>
    <w:rsid w:val="004E6BFE"/>
    <w:rsid w:val="004F2691"/>
    <w:rsid w:val="004F68AC"/>
    <w:rsid w:val="00501C3E"/>
    <w:rsid w:val="00526C1F"/>
    <w:rsid w:val="00540FB3"/>
    <w:rsid w:val="00561469"/>
    <w:rsid w:val="005652BB"/>
    <w:rsid w:val="005771E8"/>
    <w:rsid w:val="00582519"/>
    <w:rsid w:val="005A5451"/>
    <w:rsid w:val="005B612A"/>
    <w:rsid w:val="005B6E2E"/>
    <w:rsid w:val="005B7366"/>
    <w:rsid w:val="005C65BD"/>
    <w:rsid w:val="005E0033"/>
    <w:rsid w:val="005F3CBD"/>
    <w:rsid w:val="006009DB"/>
    <w:rsid w:val="006035A3"/>
    <w:rsid w:val="00610D1F"/>
    <w:rsid w:val="00622697"/>
    <w:rsid w:val="0066044D"/>
    <w:rsid w:val="00660EF3"/>
    <w:rsid w:val="006640B8"/>
    <w:rsid w:val="00664D77"/>
    <w:rsid w:val="006A3A7C"/>
    <w:rsid w:val="006B2657"/>
    <w:rsid w:val="006B3E07"/>
    <w:rsid w:val="006C0645"/>
    <w:rsid w:val="006C0CA2"/>
    <w:rsid w:val="006C39B8"/>
    <w:rsid w:val="006C7C3A"/>
    <w:rsid w:val="006D0FB3"/>
    <w:rsid w:val="006D6F3A"/>
    <w:rsid w:val="006E169F"/>
    <w:rsid w:val="006F2F3F"/>
    <w:rsid w:val="006F622E"/>
    <w:rsid w:val="0070297F"/>
    <w:rsid w:val="00710A96"/>
    <w:rsid w:val="0071653D"/>
    <w:rsid w:val="00720936"/>
    <w:rsid w:val="00725E40"/>
    <w:rsid w:val="00730B95"/>
    <w:rsid w:val="00736790"/>
    <w:rsid w:val="00736A48"/>
    <w:rsid w:val="00743EDB"/>
    <w:rsid w:val="00766713"/>
    <w:rsid w:val="007B1B94"/>
    <w:rsid w:val="007B7549"/>
    <w:rsid w:val="007C1127"/>
    <w:rsid w:val="007C23D5"/>
    <w:rsid w:val="007D69DE"/>
    <w:rsid w:val="007E30BB"/>
    <w:rsid w:val="007F01CB"/>
    <w:rsid w:val="007F6186"/>
    <w:rsid w:val="00807E0A"/>
    <w:rsid w:val="008208BC"/>
    <w:rsid w:val="00827A67"/>
    <w:rsid w:val="00831B22"/>
    <w:rsid w:val="00834BDA"/>
    <w:rsid w:val="00846944"/>
    <w:rsid w:val="0085166B"/>
    <w:rsid w:val="00874C2A"/>
    <w:rsid w:val="00893F64"/>
    <w:rsid w:val="008946C0"/>
    <w:rsid w:val="00896343"/>
    <w:rsid w:val="008A6AEC"/>
    <w:rsid w:val="008D0E89"/>
    <w:rsid w:val="008D526E"/>
    <w:rsid w:val="008D56D6"/>
    <w:rsid w:val="008F1B20"/>
    <w:rsid w:val="008F215F"/>
    <w:rsid w:val="008F2D46"/>
    <w:rsid w:val="00901A2C"/>
    <w:rsid w:val="00901ABC"/>
    <w:rsid w:val="00921AB0"/>
    <w:rsid w:val="00933351"/>
    <w:rsid w:val="009353B8"/>
    <w:rsid w:val="009504DF"/>
    <w:rsid w:val="00954D3A"/>
    <w:rsid w:val="00956832"/>
    <w:rsid w:val="009678C0"/>
    <w:rsid w:val="00987C46"/>
    <w:rsid w:val="009A3E7B"/>
    <w:rsid w:val="009B3475"/>
    <w:rsid w:val="009E113D"/>
    <w:rsid w:val="009E277B"/>
    <w:rsid w:val="009F6FA0"/>
    <w:rsid w:val="00A279AE"/>
    <w:rsid w:val="00A408F3"/>
    <w:rsid w:val="00A41C9B"/>
    <w:rsid w:val="00A52E16"/>
    <w:rsid w:val="00A81F2E"/>
    <w:rsid w:val="00A83F58"/>
    <w:rsid w:val="00AA790E"/>
    <w:rsid w:val="00AD22F4"/>
    <w:rsid w:val="00AE2E34"/>
    <w:rsid w:val="00AF141D"/>
    <w:rsid w:val="00B145A4"/>
    <w:rsid w:val="00B45FCE"/>
    <w:rsid w:val="00B50CFA"/>
    <w:rsid w:val="00B73AF1"/>
    <w:rsid w:val="00B82535"/>
    <w:rsid w:val="00B91C72"/>
    <w:rsid w:val="00B96240"/>
    <w:rsid w:val="00BA47F5"/>
    <w:rsid w:val="00BA5622"/>
    <w:rsid w:val="00BA7FC7"/>
    <w:rsid w:val="00BE23F9"/>
    <w:rsid w:val="00BE3FCA"/>
    <w:rsid w:val="00BE5AE9"/>
    <w:rsid w:val="00BF5AC0"/>
    <w:rsid w:val="00C05DF4"/>
    <w:rsid w:val="00C067DD"/>
    <w:rsid w:val="00C31D7C"/>
    <w:rsid w:val="00C3214C"/>
    <w:rsid w:val="00C3552E"/>
    <w:rsid w:val="00C37FDE"/>
    <w:rsid w:val="00C51470"/>
    <w:rsid w:val="00CA3FF9"/>
    <w:rsid w:val="00CB75E5"/>
    <w:rsid w:val="00CB7C0E"/>
    <w:rsid w:val="00CC6A2C"/>
    <w:rsid w:val="00CD1F9E"/>
    <w:rsid w:val="00CD4D06"/>
    <w:rsid w:val="00CE672C"/>
    <w:rsid w:val="00CF0758"/>
    <w:rsid w:val="00CF3B5F"/>
    <w:rsid w:val="00D1595E"/>
    <w:rsid w:val="00D233D4"/>
    <w:rsid w:val="00D50ADC"/>
    <w:rsid w:val="00D52066"/>
    <w:rsid w:val="00D7580C"/>
    <w:rsid w:val="00D81EB2"/>
    <w:rsid w:val="00D836E0"/>
    <w:rsid w:val="00D92172"/>
    <w:rsid w:val="00DA0AD9"/>
    <w:rsid w:val="00DA4B35"/>
    <w:rsid w:val="00DB166D"/>
    <w:rsid w:val="00DD1B4C"/>
    <w:rsid w:val="00DE5246"/>
    <w:rsid w:val="00E07398"/>
    <w:rsid w:val="00E21325"/>
    <w:rsid w:val="00E21E26"/>
    <w:rsid w:val="00E344E8"/>
    <w:rsid w:val="00E42EAB"/>
    <w:rsid w:val="00E500D4"/>
    <w:rsid w:val="00E50A13"/>
    <w:rsid w:val="00E52CAD"/>
    <w:rsid w:val="00E531E6"/>
    <w:rsid w:val="00E54735"/>
    <w:rsid w:val="00E63E36"/>
    <w:rsid w:val="00E739C5"/>
    <w:rsid w:val="00E74620"/>
    <w:rsid w:val="00EA487E"/>
    <w:rsid w:val="00EB4DE6"/>
    <w:rsid w:val="00EB6565"/>
    <w:rsid w:val="00EC7BDD"/>
    <w:rsid w:val="00ED6B26"/>
    <w:rsid w:val="00EF1C1F"/>
    <w:rsid w:val="00F0469E"/>
    <w:rsid w:val="00F0647F"/>
    <w:rsid w:val="00F2093B"/>
    <w:rsid w:val="00F33C01"/>
    <w:rsid w:val="00F4259B"/>
    <w:rsid w:val="00F46564"/>
    <w:rsid w:val="00F52632"/>
    <w:rsid w:val="00F6386E"/>
    <w:rsid w:val="00F639EE"/>
    <w:rsid w:val="00F74CF2"/>
    <w:rsid w:val="00F77783"/>
    <w:rsid w:val="00F81624"/>
    <w:rsid w:val="00F940E3"/>
    <w:rsid w:val="00FB5B75"/>
    <w:rsid w:val="00FB5EDF"/>
    <w:rsid w:val="00FC06A1"/>
    <w:rsid w:val="00FC43DF"/>
    <w:rsid w:val="00FE550B"/>
    <w:rsid w:val="00F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018E59"/>
  <w15:chartTrackingRefBased/>
  <w15:docId w15:val="{6C480864-5CBA-45EE-89D9-3EC3E5C0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5F3CBD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after="40"/>
      <w:ind w:firstLine="227"/>
      <w:jc w:val="both"/>
    </w:pPr>
    <w:rPr>
      <w:rFonts w:ascii="Palatino Linotype" w:hAnsi="Palatino Linotype"/>
      <w:sz w:val="24"/>
      <w:szCs w:val="24"/>
    </w:rPr>
  </w:style>
  <w:style w:type="paragraph" w:styleId="Cmsor1">
    <w:name w:val="heading 1"/>
    <w:basedOn w:val="Norml"/>
    <w:next w:val="Normlcmsorutn"/>
    <w:qFormat/>
    <w:rsid w:val="00987C46"/>
    <w:pPr>
      <w:keepNext/>
      <w:pageBreakBefore/>
      <w:numPr>
        <w:numId w:val="2"/>
      </w:numPr>
      <w:spacing w:before="960" w:after="120"/>
      <w:ind w:left="431" w:hanging="431"/>
      <w:jc w:val="left"/>
      <w:outlineLvl w:val="0"/>
    </w:pPr>
    <w:rPr>
      <w:caps/>
      <w:sz w:val="28"/>
    </w:rPr>
  </w:style>
  <w:style w:type="paragraph" w:styleId="Cmsor2">
    <w:name w:val="heading 2"/>
    <w:basedOn w:val="Norml"/>
    <w:next w:val="Normlcmsorutn"/>
    <w:qFormat/>
    <w:rsid w:val="00465DA7"/>
    <w:pPr>
      <w:keepNext/>
      <w:numPr>
        <w:ilvl w:val="1"/>
        <w:numId w:val="2"/>
      </w:numPr>
      <w:tabs>
        <w:tab w:val="num" w:pos="1440"/>
      </w:tabs>
      <w:spacing w:before="480" w:after="120"/>
      <w:ind w:left="340" w:hanging="340"/>
      <w:jc w:val="left"/>
      <w:outlineLvl w:val="1"/>
    </w:pPr>
    <w:rPr>
      <w:i/>
      <w:sz w:val="28"/>
    </w:rPr>
  </w:style>
  <w:style w:type="paragraph" w:styleId="Cmsor3">
    <w:name w:val="heading 3"/>
    <w:basedOn w:val="Norml"/>
    <w:next w:val="Normlcmsorutn"/>
    <w:qFormat/>
    <w:rsid w:val="002C3185"/>
    <w:pPr>
      <w:keepNext/>
      <w:numPr>
        <w:ilvl w:val="2"/>
        <w:numId w:val="2"/>
      </w:numPr>
      <w:tabs>
        <w:tab w:val="num" w:pos="2160"/>
      </w:tabs>
      <w:spacing w:before="510" w:after="284"/>
      <w:ind w:left="170" w:hanging="170"/>
      <w:jc w:val="left"/>
      <w:outlineLvl w:val="2"/>
    </w:pPr>
    <w:rPr>
      <w:smallCaps/>
      <w:szCs w:val="20"/>
    </w:rPr>
  </w:style>
  <w:style w:type="paragraph" w:styleId="Cmsor4">
    <w:name w:val="heading 4"/>
    <w:basedOn w:val="Norml"/>
    <w:next w:val="Normlcmsorutn"/>
    <w:qFormat/>
    <w:rsid w:val="002C3185"/>
    <w:pPr>
      <w:keepNext/>
      <w:numPr>
        <w:ilvl w:val="3"/>
        <w:numId w:val="2"/>
      </w:numPr>
      <w:tabs>
        <w:tab w:val="num" w:pos="2880"/>
      </w:tabs>
      <w:spacing w:before="340" w:after="170"/>
      <w:ind w:left="340" w:hanging="340"/>
      <w:outlineLvl w:val="3"/>
    </w:pPr>
    <w:rPr>
      <w:i/>
      <w:szCs w:val="20"/>
    </w:rPr>
  </w:style>
  <w:style w:type="paragraph" w:styleId="Cmsor5">
    <w:name w:val="heading 5"/>
    <w:basedOn w:val="Norml"/>
    <w:next w:val="Norml"/>
    <w:qFormat/>
    <w:pPr>
      <w:numPr>
        <w:ilvl w:val="4"/>
        <w:numId w:val="2"/>
      </w:numPr>
      <w:tabs>
        <w:tab w:val="left" w:pos="851"/>
        <w:tab w:val="left" w:pos="1418"/>
        <w:tab w:val="left" w:pos="1985"/>
        <w:tab w:val="left" w:pos="3119"/>
        <w:tab w:val="left" w:pos="3686"/>
      </w:tabs>
      <w:spacing w:before="240" w:after="60"/>
      <w:outlineLvl w:val="4"/>
    </w:pPr>
    <w:rPr>
      <w:rFonts w:ascii="Arial" w:hAnsi="Arial"/>
      <w:sz w:val="22"/>
      <w:szCs w:val="20"/>
    </w:rPr>
  </w:style>
  <w:style w:type="paragraph" w:styleId="Cmsor6">
    <w:name w:val="heading 6"/>
    <w:basedOn w:val="Norml"/>
    <w:next w:val="Norml"/>
    <w:qFormat/>
    <w:pPr>
      <w:numPr>
        <w:ilvl w:val="5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5"/>
    </w:pPr>
    <w:rPr>
      <w:rFonts w:ascii="Times New Roman" w:hAnsi="Times New Roman"/>
      <w:i/>
      <w:sz w:val="22"/>
      <w:szCs w:val="20"/>
    </w:rPr>
  </w:style>
  <w:style w:type="paragraph" w:styleId="Cmsor7">
    <w:name w:val="heading 7"/>
    <w:basedOn w:val="Norml"/>
    <w:next w:val="Norml"/>
    <w:qFormat/>
    <w:pPr>
      <w:numPr>
        <w:ilvl w:val="6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6"/>
    </w:pPr>
    <w:rPr>
      <w:rFonts w:ascii="Arial" w:hAnsi="Arial"/>
      <w:sz w:val="20"/>
      <w:szCs w:val="20"/>
    </w:rPr>
  </w:style>
  <w:style w:type="paragraph" w:styleId="Cmsor8">
    <w:name w:val="heading 8"/>
    <w:basedOn w:val="Norml"/>
    <w:next w:val="Norml"/>
    <w:qFormat/>
    <w:pPr>
      <w:numPr>
        <w:ilvl w:val="7"/>
        <w:numId w:val="2"/>
      </w:numPr>
      <w:tabs>
        <w:tab w:val="left" w:pos="851"/>
        <w:tab w:val="left" w:pos="1985"/>
        <w:tab w:val="left" w:pos="2552"/>
        <w:tab w:val="left" w:pos="3119"/>
        <w:tab w:val="left" w:pos="3686"/>
      </w:tabs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Cmsor9">
    <w:name w:val="heading 9"/>
    <w:basedOn w:val="Norml"/>
    <w:next w:val="Norml"/>
    <w:qFormat/>
    <w:pPr>
      <w:numPr>
        <w:ilvl w:val="8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lcmsorutn">
    <w:name w:val="Normál címsor után"/>
    <w:basedOn w:val="Norml"/>
    <w:next w:val="Norml"/>
    <w:pPr>
      <w:ind w:firstLine="0"/>
    </w:p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styleId="Oldalszm">
    <w:name w:val="page number"/>
    <w:rsid w:val="00BE23F9"/>
    <w:rPr>
      <w:rFonts w:ascii="Palatino Linotype" w:hAnsi="Palatino Linotype"/>
    </w:rPr>
  </w:style>
  <w:style w:type="paragraph" w:styleId="Kpalrs">
    <w:name w:val="caption"/>
    <w:basedOn w:val="Norml"/>
    <w:next w:val="Norml"/>
    <w:qFormat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after="0"/>
      <w:ind w:firstLine="0"/>
      <w:jc w:val="center"/>
    </w:pPr>
    <w:rPr>
      <w:bCs/>
      <w:sz w:val="20"/>
      <w:szCs w:val="20"/>
    </w:rPr>
  </w:style>
  <w:style w:type="paragraph" w:styleId="TJ2">
    <w:name w:val="toc 2"/>
    <w:basedOn w:val="Norml"/>
    <w:next w:val="Norm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113"/>
    </w:pPr>
    <w:rPr>
      <w:noProof/>
    </w:rPr>
  </w:style>
  <w:style w:type="paragraph" w:styleId="TJ1">
    <w:name w:val="toc 1"/>
    <w:basedOn w:val="Norml"/>
    <w:next w:val="Norm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spacing w:before="60" w:after="0"/>
      <w:ind w:firstLine="0"/>
    </w:pPr>
  </w:style>
  <w:style w:type="paragraph" w:styleId="TJ3">
    <w:name w:val="toc 3"/>
    <w:basedOn w:val="Norml"/>
    <w:next w:val="Norml"/>
    <w:semiHidden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480"/>
    </w:pPr>
  </w:style>
  <w:style w:type="paragraph" w:styleId="TJ4">
    <w:name w:val="toc 4"/>
    <w:basedOn w:val="Norml"/>
    <w:next w:val="Norml"/>
    <w:semiHidden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720"/>
    </w:pPr>
  </w:style>
  <w:style w:type="paragraph" w:customStyle="1" w:styleId="Kp">
    <w:name w:val="Kép"/>
    <w:basedOn w:val="Norml"/>
    <w:next w:val="Kpalrs"/>
    <w:pPr>
      <w:keepNext/>
      <w:keepLines/>
      <w:ind w:firstLine="0"/>
    </w:pPr>
  </w:style>
  <w:style w:type="paragraph" w:customStyle="1" w:styleId="Egyenlet">
    <w:name w:val="Egyenlet"/>
    <w:basedOn w:val="Norml"/>
    <w:next w:val="Norml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5103"/>
        <w:tab w:val="clear" w:pos="5670"/>
        <w:tab w:val="clear" w:pos="6237"/>
        <w:tab w:val="clear" w:pos="6804"/>
        <w:tab w:val="center" w:pos="4536"/>
        <w:tab w:val="right" w:pos="9072"/>
      </w:tabs>
      <w:spacing w:before="60" w:after="60"/>
      <w:ind w:firstLine="0"/>
    </w:pPr>
  </w:style>
  <w:style w:type="character" w:styleId="Hiperhivatkozs">
    <w:name w:val="Hyperlink"/>
    <w:uiPriority w:val="99"/>
    <w:rPr>
      <w:color w:val="0000FF"/>
      <w:u w:val="single"/>
    </w:rPr>
  </w:style>
  <w:style w:type="paragraph" w:customStyle="1" w:styleId="Fcm">
    <w:name w:val="Főcím"/>
    <w:basedOn w:val="Norml"/>
    <w:next w:val="Norml"/>
    <w:pPr>
      <w:ind w:firstLine="0"/>
      <w:jc w:val="center"/>
    </w:pPr>
    <w:rPr>
      <w:sz w:val="36"/>
    </w:rPr>
  </w:style>
  <w:style w:type="paragraph" w:customStyle="1" w:styleId="Dokumentumtpus">
    <w:name w:val="Dokumentum típus"/>
    <w:basedOn w:val="Norml"/>
    <w:next w:val="Norml"/>
    <w:rsid w:val="002C3185"/>
    <w:pPr>
      <w:ind w:firstLine="0"/>
      <w:jc w:val="center"/>
    </w:pPr>
    <w:rPr>
      <w:sz w:val="36"/>
    </w:rPr>
  </w:style>
  <w:style w:type="paragraph" w:customStyle="1" w:styleId="Elsz">
    <w:name w:val="Előszó"/>
    <w:basedOn w:val="Norml"/>
    <w:rPr>
      <w:i/>
    </w:rPr>
  </w:style>
  <w:style w:type="paragraph" w:customStyle="1" w:styleId="Szerz">
    <w:name w:val="Szerző"/>
    <w:basedOn w:val="Fcm"/>
    <w:rPr>
      <w:sz w:val="28"/>
    </w:rPr>
  </w:style>
  <w:style w:type="paragraph" w:customStyle="1" w:styleId="MTDisplayEquation">
    <w:name w:val="MTDisplayEquation"/>
    <w:basedOn w:val="Normlcmsorutn"/>
    <w:next w:val="Norml"/>
    <w:link w:val="MTDisplayEquationChar"/>
    <w:rsid w:val="003067B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enter" w:pos="5100"/>
        <w:tab w:val="right" w:pos="10200"/>
      </w:tabs>
      <w:spacing w:after="60"/>
    </w:pPr>
    <w:rPr>
      <w:rFonts w:ascii="Times New Roman" w:hAnsi="Times New Roman"/>
    </w:rPr>
  </w:style>
  <w:style w:type="paragraph" w:customStyle="1" w:styleId="Irodalomjegyzkbejegyzs">
    <w:name w:val="Irodalomjegyzék bejegyzés"/>
    <w:basedOn w:val="Norml"/>
    <w:pPr>
      <w:numPr>
        <w:numId w:val="3"/>
      </w:numPr>
      <w:tabs>
        <w:tab w:val="clear" w:pos="567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left" w:pos="1134"/>
      </w:tabs>
    </w:pPr>
  </w:style>
  <w:style w:type="paragraph" w:customStyle="1" w:styleId="Intzmny">
    <w:name w:val="Intézmény"/>
    <w:basedOn w:val="Norml"/>
    <w:pPr>
      <w:ind w:firstLine="0"/>
      <w:jc w:val="center"/>
    </w:pPr>
    <w:rPr>
      <w:b/>
      <w:caps/>
    </w:rPr>
  </w:style>
  <w:style w:type="character" w:customStyle="1" w:styleId="MTDisplayEquationChar">
    <w:name w:val="MTDisplayEquation Char"/>
    <w:link w:val="MTDisplayEquation"/>
    <w:rsid w:val="003067B2"/>
    <w:rPr>
      <w:sz w:val="24"/>
      <w:szCs w:val="24"/>
    </w:rPr>
  </w:style>
  <w:style w:type="table" w:styleId="Rcsostblzat">
    <w:name w:val="Table Grid"/>
    <w:basedOn w:val="Normltblzat"/>
    <w:rsid w:val="00F74CF2"/>
    <w:rPr>
      <w:rFonts w:ascii="Palatino Linotype" w:hAnsi="Palatino Linoty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3067B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after="60"/>
      <w:ind w:left="720" w:firstLine="284"/>
      <w:contextualSpacing/>
    </w:pPr>
    <w:rPr>
      <w:rFonts w:ascii="Times New Roman" w:hAnsi="Times New Roman"/>
    </w:rPr>
  </w:style>
  <w:style w:type="paragraph" w:styleId="NormlWeb">
    <w:name w:val="Normal (Web)"/>
    <w:basedOn w:val="Norml"/>
    <w:uiPriority w:val="99"/>
    <w:unhideWhenUsed/>
    <w:rsid w:val="008D56D6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00" w:beforeAutospacing="1" w:after="100" w:afterAutospacing="1"/>
      <w:ind w:firstLine="0"/>
      <w:jc w:val="left"/>
    </w:pPr>
    <w:rPr>
      <w:rFonts w:ascii="Times New Roman" w:hAnsi="Times New Roman"/>
    </w:rPr>
  </w:style>
  <w:style w:type="character" w:customStyle="1" w:styleId="mwe-math-mathml-inline">
    <w:name w:val="mwe-math-mathml-inline"/>
    <w:rsid w:val="008D56D6"/>
  </w:style>
  <w:style w:type="character" w:styleId="Helyrzszveg">
    <w:name w:val="Placeholder Text"/>
    <w:basedOn w:val="Bekezdsalapbettpusa"/>
    <w:uiPriority w:val="99"/>
    <w:semiHidden/>
    <w:rsid w:val="009568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.wikipedia.org/wiki/Probl%C3%A9ma" TargetMode="External"/><Relationship Id="rId18" Type="http://schemas.openxmlformats.org/officeDocument/2006/relationships/hyperlink" Target="https://hu.wikipedia.org/w/index.php?title=Thomas_Kirkman&amp;action=edit&amp;redlink=1" TargetMode="External"/><Relationship Id="rId26" Type="http://schemas.openxmlformats.org/officeDocument/2006/relationships/image" Target="media/image3.png"/><Relationship Id="rId39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hyperlink" Target="https://hu.wikipedia.org/wiki/1936" TargetMode="External"/><Relationship Id="rId34" Type="http://schemas.openxmlformats.org/officeDocument/2006/relationships/image" Target="media/image10.png"/><Relationship Id="rId42" Type="http://schemas.openxmlformats.org/officeDocument/2006/relationships/oleObject" Target="embeddings/oleObject3.bin"/><Relationship Id="rId47" Type="http://schemas.openxmlformats.org/officeDocument/2006/relationships/image" Target="media/image19.wmf"/><Relationship Id="rId50" Type="http://schemas.openxmlformats.org/officeDocument/2006/relationships/oleObject" Target="embeddings/oleObject8.bin"/><Relationship Id="rId7" Type="http://schemas.openxmlformats.org/officeDocument/2006/relationships/image" Target="media/image1.png"/><Relationship Id="rId12" Type="http://schemas.openxmlformats.org/officeDocument/2006/relationships/hyperlink" Target="https://hu.wikipedia.org/w/index.php?title=Kombinatorikus_optimaliz%C3%A1l%C3%A1s&amp;action=edit&amp;redlink=1" TargetMode="External"/><Relationship Id="rId17" Type="http://schemas.openxmlformats.org/officeDocument/2006/relationships/hyperlink" Target="https://hu.wikipedia.org/wiki/William_Rowan_Hamilton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hyperlink" Target="https://hu.wikipedia.org/wiki/Matematika" TargetMode="External"/><Relationship Id="rId20" Type="http://schemas.openxmlformats.org/officeDocument/2006/relationships/hyperlink" Target="https://hu.wikipedia.org/wiki/1736" TargetMode="External"/><Relationship Id="rId29" Type="http://schemas.openxmlformats.org/officeDocument/2006/relationships/image" Target="media/image6.png"/><Relationship Id="rId41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s://hu.wikipedia.org/wiki/Permut%C3%A1ci%C3%B3" TargetMode="External"/><Relationship Id="rId32" Type="http://schemas.openxmlformats.org/officeDocument/2006/relationships/oleObject" Target="embeddings/oleObject1.bin"/><Relationship Id="rId37" Type="http://schemas.openxmlformats.org/officeDocument/2006/relationships/image" Target="media/image13.png"/><Relationship Id="rId40" Type="http://schemas.openxmlformats.org/officeDocument/2006/relationships/oleObject" Target="embeddings/oleObject2.bin"/><Relationship Id="rId45" Type="http://schemas.openxmlformats.org/officeDocument/2006/relationships/image" Target="media/image18.wmf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hu.wikipedia.org/w/index.php?title=NP-neh%C3%A9z&amp;action=edit&amp;redlink=1" TargetMode="External"/><Relationship Id="rId23" Type="http://schemas.openxmlformats.org/officeDocument/2006/relationships/hyperlink" Target="https://hu.wikipedia.org/wiki/Teljes_gr%C3%A1f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2.png"/><Relationship Id="rId49" Type="http://schemas.openxmlformats.org/officeDocument/2006/relationships/oleObject" Target="embeddings/oleObject7.bin"/><Relationship Id="rId10" Type="http://schemas.openxmlformats.org/officeDocument/2006/relationships/header" Target="header2.xml"/><Relationship Id="rId19" Type="http://schemas.openxmlformats.org/officeDocument/2006/relationships/hyperlink" Target="https://hu.wikipedia.org/wiki/1800-as_%C3%A9vek" TargetMode="External"/><Relationship Id="rId31" Type="http://schemas.openxmlformats.org/officeDocument/2006/relationships/image" Target="media/image8.wmf"/><Relationship Id="rId44" Type="http://schemas.openxmlformats.org/officeDocument/2006/relationships/oleObject" Target="embeddings/oleObject4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hu.wikipedia.org/w/index.php?title=Bonyolults%C3%A1g-elm%C3%A9let&amp;action=edit&amp;redlink=1" TargetMode="External"/><Relationship Id="rId22" Type="http://schemas.openxmlformats.org/officeDocument/2006/relationships/hyperlink" Target="https://hu.wikipedia.org/wiki/Hamilton-k%C3%B6r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1.png"/><Relationship Id="rId43" Type="http://schemas.openxmlformats.org/officeDocument/2006/relationships/image" Target="media/image17.wmf"/><Relationship Id="rId48" Type="http://schemas.openxmlformats.org/officeDocument/2006/relationships/oleObject" Target="embeddings/oleObject6.bin"/><Relationship Id="rId8" Type="http://schemas.openxmlformats.org/officeDocument/2006/relationships/header" Target="header1.xml"/><Relationship Id="rId5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%20and%20Settings\Rendszergazda\Application%20Data\Microsoft\Sablonok\thesis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thesis</Template>
  <TotalTime>550</TotalTime>
  <Pages>26</Pages>
  <Words>4549</Words>
  <Characters>31394</Characters>
  <Application>Microsoft Office Word</Application>
  <DocSecurity>0</DocSecurity>
  <Lines>261</Lines>
  <Paragraphs>71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Tudományos művek stíluslapja</vt:lpstr>
    </vt:vector>
  </TitlesOfParts>
  <Company>Home</Company>
  <LinksUpToDate>false</LinksUpToDate>
  <CharactersWithSpaces>35872</CharactersWithSpaces>
  <SharedDoc>false</SharedDoc>
  <HLinks>
    <vt:vector size="150" baseType="variant"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_Toc208583214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_Toc208583213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_Toc208583212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_Toc208583211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_Toc208583210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_Toc208583209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_Toc208583208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_Toc208583207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_Toc208583206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_Toc208583205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_Toc208583204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_Toc208583203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_Toc208583202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_Toc208583201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_Toc208583200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_Toc208583199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_Toc208583198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_Toc208583197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_Toc208583196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_Toc208583195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_Toc208583194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_Toc208583193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_Toc208583192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_Toc208583191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_Toc208583190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Tudományos művek stíluslapja</dc:title>
  <dc:subject/>
  <dc:creator>Bihari Péter</dc:creator>
  <cp:keywords/>
  <dc:description/>
  <cp:lastModifiedBy>David</cp:lastModifiedBy>
  <cp:revision>8</cp:revision>
  <cp:lastPrinted>1899-12-31T23:00:00Z</cp:lastPrinted>
  <dcterms:created xsi:type="dcterms:W3CDTF">2018-12-12T22:41:00Z</dcterms:created>
  <dcterms:modified xsi:type="dcterms:W3CDTF">2019-01-08T13:10:00Z</dcterms:modified>
</cp:coreProperties>
</file>